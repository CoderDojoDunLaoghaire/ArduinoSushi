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46958" w14:textId="77777777" w:rsidR="004A576E" w:rsidRDefault="00FC680D" w:rsidP="004A576E">
      <w:pPr>
        <w:pStyle w:val="SushiNormal"/>
        <w:ind w:left="-284"/>
      </w:pPr>
      <w:r>
        <w:rPr>
          <w:rStyle w:val="SushiSectionNumber"/>
        </w:rPr>
        <w:t>1</w:t>
      </w:r>
      <w:r>
        <w:t xml:space="preserve"> </w:t>
      </w:r>
      <w:r w:rsidR="004A576E">
        <w:t xml:space="preserve">The HC-SR04 ultrasonic sensor uses sonar to determine the distance to an object in the same way that bats </w:t>
      </w:r>
      <w:proofErr w:type="gramStart"/>
      <w:r w:rsidR="004A576E">
        <w:t>an</w:t>
      </w:r>
      <w:proofErr w:type="gramEnd"/>
      <w:r w:rsidR="004A576E">
        <w:t xml:space="preserve"> dolphins do. It has a range of 2cm to 400cm and has a transmitter and receiver module. It works best within a spread of 30 degrees. </w:t>
      </w:r>
    </w:p>
    <w:p w14:paraId="42EA27D7" w14:textId="77777777" w:rsidR="004A576E" w:rsidRDefault="004A576E" w:rsidP="004A576E">
      <w:pPr>
        <w:pStyle w:val="SushiNormal"/>
        <w:ind w:left="-284"/>
      </w:pPr>
      <w:r>
        <w:t xml:space="preserve">To </w:t>
      </w:r>
      <w:r w:rsidRPr="00FB2916">
        <w:t>start measurement, Trig of SR04 must receive a pulse of high (5V) for at least 10us, this will initiate the sensor</w:t>
      </w:r>
      <w:r>
        <w:t xml:space="preserve"> which</w:t>
      </w:r>
      <w:r w:rsidRPr="00FB2916">
        <w:t xml:space="preserve"> will transmit out 8 cycle of ultrasonic burst at 40kHz and wait for the reflected ultrasonic</w:t>
      </w:r>
      <w:r>
        <w:t xml:space="preserve"> burst. This will be reflected by anything in front of the sensor and the reflected waves will be detected by the ultrasonic receiver. The </w:t>
      </w:r>
      <w:bookmarkStart w:id="0" w:name="_GoBack"/>
      <w:bookmarkEnd w:id="0"/>
      <w:r>
        <w:t xml:space="preserve">SR04 will </w:t>
      </w:r>
      <w:r w:rsidRPr="00FB2916">
        <w:t>se</w:t>
      </w:r>
      <w:r>
        <w:t>t the Echo pin to high (5V) and keep this high for a period of time</w:t>
      </w:r>
      <w:r w:rsidRPr="00FB2916">
        <w:t xml:space="preserve"> which </w:t>
      </w:r>
      <w:r>
        <w:t xml:space="preserve">will be in </w:t>
      </w:r>
      <w:r w:rsidRPr="00FB2916">
        <w:t xml:space="preserve">proportion to distance. To obtain the distance, measure the </w:t>
      </w:r>
      <w:r>
        <w:t xml:space="preserve">time the Echo pin is high (otherwise called Width of Echo Pulse) </w:t>
      </w:r>
    </w:p>
    <w:p w14:paraId="2C0738E6" w14:textId="77777777" w:rsidR="004A576E" w:rsidRDefault="004A576E" w:rsidP="004A576E">
      <w:pPr>
        <w:pStyle w:val="SushiNormal"/>
        <w:ind w:left="-284"/>
      </w:pPr>
      <w:r>
        <w:t>This time can then be converted to a distance measurement.</w:t>
      </w:r>
    </w:p>
    <w:p w14:paraId="2C1EA892" w14:textId="77777777" w:rsidR="004A576E" w:rsidRPr="00FB2916" w:rsidRDefault="004A576E" w:rsidP="004A576E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Cs w:val="24"/>
        </w:rPr>
      </w:pPr>
    </w:p>
    <w:p w14:paraId="2F35BACA" w14:textId="77777777" w:rsidR="004A576E" w:rsidRPr="00FB2916" w:rsidRDefault="004A576E" w:rsidP="004A576E">
      <w:pPr>
        <w:pStyle w:val="SushiNormal"/>
        <w:rPr>
          <w:color w:val="auto"/>
        </w:rPr>
      </w:pPr>
      <w:r w:rsidRPr="00FB2916">
        <w:t xml:space="preserve">Time = Width of Echo pulse, in </w:t>
      </w:r>
      <w:proofErr w:type="spellStart"/>
      <w:r w:rsidRPr="00FB2916">
        <w:t>uS</w:t>
      </w:r>
      <w:proofErr w:type="spellEnd"/>
      <w:r w:rsidRPr="00FB2916">
        <w:t xml:space="preserve"> (micro second)</w:t>
      </w:r>
    </w:p>
    <w:p w14:paraId="3B4B9161" w14:textId="77777777" w:rsidR="004A576E" w:rsidRPr="00FB2916" w:rsidRDefault="004A576E" w:rsidP="004A576E">
      <w:pPr>
        <w:pStyle w:val="SushiNormal"/>
      </w:pPr>
      <w:r w:rsidRPr="00FB2916">
        <w:t>Distance in centimeters = Time / 58</w:t>
      </w:r>
    </w:p>
    <w:p w14:paraId="5D150057" w14:textId="77777777" w:rsidR="004A576E" w:rsidRPr="00FB2916" w:rsidRDefault="004A576E" w:rsidP="004A576E">
      <w:pPr>
        <w:pStyle w:val="SushiNormal"/>
      </w:pPr>
      <w:r w:rsidRPr="00FB2916">
        <w:t>Distance in inches = Time / 148</w:t>
      </w:r>
    </w:p>
    <w:p w14:paraId="09BAFC19" w14:textId="77777777" w:rsidR="004A576E" w:rsidRPr="00FB2916" w:rsidRDefault="004A576E" w:rsidP="004A576E">
      <w:pPr>
        <w:pStyle w:val="SushiNormal"/>
      </w:pPr>
      <w:r w:rsidRPr="00FB2916">
        <w:t>Or you can utilize the speed of sound, which is 340m/s</w:t>
      </w:r>
    </w:p>
    <w:p w14:paraId="65661389" w14:textId="77777777" w:rsidR="004A576E" w:rsidRPr="00FB2916" w:rsidRDefault="004A576E" w:rsidP="004A576E">
      <w:pPr>
        <w:spacing w:after="240" w:line="240" w:lineRule="auto"/>
        <w:ind w:left="0"/>
        <w:rPr>
          <w:rFonts w:ascii="Times New Roman" w:eastAsia="Times New Roman" w:hAnsi="Times New Roman" w:cs="Times New Roman"/>
          <w:color w:val="auto"/>
          <w:szCs w:val="24"/>
        </w:rPr>
      </w:pPr>
    </w:p>
    <w:p w14:paraId="1808616A" w14:textId="77777777" w:rsidR="004A576E" w:rsidRPr="00FB2916" w:rsidRDefault="004A576E" w:rsidP="004A576E">
      <w:pPr>
        <w:spacing w:line="240" w:lineRule="auto"/>
        <w:ind w:left="0"/>
        <w:rPr>
          <w:rFonts w:ascii="Times New Roman" w:eastAsiaTheme="minorEastAsia" w:hAnsi="Times New Roman" w:cs="Times New Roman"/>
          <w:color w:val="auto"/>
          <w:szCs w:val="24"/>
        </w:rPr>
      </w:pPr>
      <w:r w:rsidRPr="00FB2916">
        <w:rPr>
          <w:rFonts w:eastAsiaTheme="minorEastAsia"/>
          <w:noProof/>
          <w:color w:val="000000"/>
          <w:szCs w:val="24"/>
        </w:rPr>
        <w:drawing>
          <wp:inline distT="0" distB="0" distL="0" distR="0" wp14:anchorId="27C4D132" wp14:editId="449A3F75">
            <wp:extent cx="5614035" cy="2052320"/>
            <wp:effectExtent l="0" t="0" r="0" b="5080"/>
            <wp:docPr id="7" name="Picture 7" descr="https://lh4.googleusercontent.com/K4gJ9iUdtDl1miVF2E6kuGb_ragStp2UYzetVvBfBM_Q407TDpWSA-XiuwsL0_uqKcVuKGlZOZ75xNOcnAFYAQIwLJe7F9BgpJ4K4kG1nfTzQ3NITQjLV2x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4gJ9iUdtDl1miVF2E6kuGb_ragStp2UYzetVvBfBM_Q407TDpWSA-XiuwsL0_uqKcVuKGlZOZ75xNOcnAFYAQIwLJe7F9BgpJ4K4kG1nfTzQ3NITQjLV2x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CF8A" w14:textId="77777777" w:rsidR="004A576E" w:rsidRPr="00FB2916" w:rsidRDefault="004A576E" w:rsidP="004A576E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Cs w:val="24"/>
        </w:rPr>
      </w:pPr>
    </w:p>
    <w:p w14:paraId="1F5FA52C" w14:textId="77777777" w:rsidR="004A576E" w:rsidRDefault="004A576E" w:rsidP="004A576E">
      <w:pPr>
        <w:pStyle w:val="SushiNormal"/>
        <w:ind w:left="-284"/>
      </w:pPr>
      <w:r>
        <w:t xml:space="preserve"> </w:t>
      </w:r>
    </w:p>
    <w:p w14:paraId="335039C4" w14:textId="77777777" w:rsidR="004A576E" w:rsidRDefault="004A576E" w:rsidP="004A576E">
      <w:pPr>
        <w:pStyle w:val="SushiNormal"/>
        <w:ind w:left="-284"/>
      </w:pPr>
    </w:p>
    <w:p w14:paraId="164D4BE4" w14:textId="77777777" w:rsidR="00FB2916" w:rsidRDefault="00FB2916" w:rsidP="00FC680D">
      <w:pPr>
        <w:pStyle w:val="SushiNormal"/>
        <w:ind w:left="-284"/>
      </w:pPr>
    </w:p>
    <w:p w14:paraId="776CF327" w14:textId="77777777" w:rsidR="00FB2916" w:rsidRDefault="00FB2916" w:rsidP="00FC680D">
      <w:pPr>
        <w:pStyle w:val="SushiNormal"/>
        <w:ind w:left="-284"/>
      </w:pPr>
    </w:p>
    <w:p w14:paraId="29B91602" w14:textId="77777777" w:rsidR="00FB2916" w:rsidRDefault="00FB2916" w:rsidP="00FC680D">
      <w:pPr>
        <w:pStyle w:val="SushiNormal"/>
        <w:ind w:left="-284"/>
      </w:pPr>
    </w:p>
    <w:p w14:paraId="3C8E0180" w14:textId="77777777" w:rsidR="00FB2916" w:rsidRDefault="00FB2916" w:rsidP="00FC680D">
      <w:pPr>
        <w:pStyle w:val="SushiNormal"/>
        <w:ind w:left="-284"/>
      </w:pPr>
    </w:p>
    <w:p w14:paraId="09BDABF8" w14:textId="15A5967C" w:rsidR="004A576E" w:rsidRDefault="004A576E" w:rsidP="004A576E">
      <w:pPr>
        <w:pStyle w:val="SushiNormal"/>
        <w:ind w:left="-284"/>
      </w:pPr>
      <w:r>
        <w:t>The HC-SR04 has four connections</w:t>
      </w:r>
    </w:p>
    <w:p w14:paraId="4C7AFA19" w14:textId="77777777" w:rsidR="004A576E" w:rsidRDefault="004A576E" w:rsidP="004A576E">
      <w:pPr>
        <w:pStyle w:val="SushiNormal"/>
        <w:numPr>
          <w:ilvl w:val="0"/>
          <w:numId w:val="3"/>
        </w:numPr>
      </w:pPr>
      <w:r>
        <w:t>+5v Supply</w:t>
      </w:r>
    </w:p>
    <w:p w14:paraId="24D962FB" w14:textId="77777777" w:rsidR="004A576E" w:rsidRDefault="004A576E" w:rsidP="004A576E">
      <w:pPr>
        <w:pStyle w:val="SushiNormal"/>
        <w:numPr>
          <w:ilvl w:val="0"/>
          <w:numId w:val="3"/>
        </w:numPr>
      </w:pPr>
      <w:r>
        <w:t>Trigger Pulse Input</w:t>
      </w:r>
    </w:p>
    <w:p w14:paraId="42B6FF1D" w14:textId="77777777" w:rsidR="004A576E" w:rsidRDefault="004A576E" w:rsidP="004A576E">
      <w:pPr>
        <w:pStyle w:val="SushiNormal"/>
        <w:numPr>
          <w:ilvl w:val="0"/>
          <w:numId w:val="3"/>
        </w:numPr>
      </w:pPr>
      <w:r>
        <w:t>Echo Pulse Output</w:t>
      </w:r>
    </w:p>
    <w:p w14:paraId="1AA05038" w14:textId="41A5EDEE" w:rsidR="004A576E" w:rsidRDefault="004A576E" w:rsidP="004A576E">
      <w:pPr>
        <w:pStyle w:val="SushiNormal"/>
        <w:numPr>
          <w:ilvl w:val="0"/>
          <w:numId w:val="3"/>
        </w:numPr>
      </w:pPr>
      <w:r>
        <w:t>0V - Ground</w:t>
      </w:r>
    </w:p>
    <w:p w14:paraId="029DDADD" w14:textId="2F2EEB4D" w:rsidR="00FC680D" w:rsidRDefault="004A576E" w:rsidP="004A576E">
      <w:pPr>
        <w:pStyle w:val="SushiNormal"/>
        <w:ind w:left="-284"/>
      </w:pPr>
      <w:r>
        <w:rPr>
          <w:rStyle w:val="SushiSectionNumber"/>
        </w:rPr>
        <w:t>2</w:t>
      </w:r>
      <w:r>
        <w:t xml:space="preserve"> </w:t>
      </w:r>
      <w:r w:rsidR="00FC680D">
        <w:t>Components required</w:t>
      </w:r>
    </w:p>
    <w:p w14:paraId="053E66F3" w14:textId="215E6D74" w:rsidR="00FC680D" w:rsidRDefault="00FC680D" w:rsidP="00FC680D">
      <w:pPr>
        <w:pStyle w:val="SushiNormal"/>
        <w:numPr>
          <w:ilvl w:val="0"/>
          <w:numId w:val="1"/>
        </w:numPr>
      </w:pPr>
      <w:r>
        <w:t>Arduino Board (</w:t>
      </w:r>
      <w:proofErr w:type="spellStart"/>
      <w:r>
        <w:t>e.g</w:t>
      </w:r>
      <w:proofErr w:type="spellEnd"/>
      <w:r>
        <w:t xml:space="preserve"> Nano v3.0)</w:t>
      </w:r>
    </w:p>
    <w:p w14:paraId="46002FA6" w14:textId="3E99C9D1" w:rsidR="00FC680D" w:rsidRDefault="00FC680D" w:rsidP="00FC680D">
      <w:pPr>
        <w:pStyle w:val="SushiNormal"/>
        <w:numPr>
          <w:ilvl w:val="0"/>
          <w:numId w:val="1"/>
        </w:numPr>
      </w:pPr>
      <w:r>
        <w:t>Ultrasonic Detector (e.g. HC-SR04)</w:t>
      </w:r>
    </w:p>
    <w:p w14:paraId="27DE5E8F" w14:textId="69DED2A2" w:rsidR="000E61F7" w:rsidRDefault="00FC680D" w:rsidP="00FC680D">
      <w:pPr>
        <w:pStyle w:val="SushiNormal"/>
        <w:numPr>
          <w:ilvl w:val="0"/>
          <w:numId w:val="1"/>
        </w:numPr>
      </w:pPr>
      <w:proofErr w:type="spellStart"/>
      <w:r>
        <w:t>BreadBoard</w:t>
      </w:r>
      <w:proofErr w:type="spellEnd"/>
      <w:r>
        <w:t xml:space="preserve"> </w:t>
      </w:r>
    </w:p>
    <w:p w14:paraId="5B09A02E" w14:textId="2604C45A" w:rsidR="00FC680D" w:rsidRDefault="00FC680D" w:rsidP="004A576E">
      <w:pPr>
        <w:pStyle w:val="SushiNormal"/>
        <w:numPr>
          <w:ilvl w:val="0"/>
          <w:numId w:val="1"/>
        </w:numPr>
      </w:pPr>
      <w:r>
        <w:t>Connecting Wires</w:t>
      </w:r>
    </w:p>
    <w:p w14:paraId="2ACEBC85" w14:textId="73DA9E9D" w:rsidR="00FC680D" w:rsidRDefault="004A576E" w:rsidP="00FC680D">
      <w:pPr>
        <w:pStyle w:val="SushiNormal"/>
        <w:ind w:left="-284"/>
      </w:pPr>
      <w:r>
        <w:rPr>
          <w:rStyle w:val="SushiSectionNumber"/>
        </w:rPr>
        <w:t>3</w:t>
      </w:r>
      <w:r w:rsidR="00FC680D">
        <w:t xml:space="preserve"> Wire up your components using the following diagram</w:t>
      </w:r>
    </w:p>
    <w:p w14:paraId="353F385C" w14:textId="77777777" w:rsidR="00FC680D" w:rsidRDefault="00FC680D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8BDA45C" w14:textId="26F7F53C" w:rsidR="00FC680D" w:rsidRDefault="00FC680D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00" w:themeColor="text1"/>
        </w:rPr>
        <w:drawing>
          <wp:inline distT="0" distB="0" distL="0" distR="0" wp14:anchorId="1187C1B6" wp14:editId="5A0451DC">
            <wp:extent cx="5731510" cy="25965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C-SR04_b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12C1" w14:textId="77777777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EF852BA" w14:textId="77777777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78A7087" w14:textId="77777777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550BC568" w14:textId="77777777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FA102DE" w14:textId="77777777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EF7E18E" w14:textId="36CCDCCA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00" w:themeColor="text1"/>
        </w:rPr>
        <w:drawing>
          <wp:inline distT="0" distB="0" distL="0" distR="0" wp14:anchorId="6C3F0693" wp14:editId="53AC8F24">
            <wp:extent cx="2550160" cy="25806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C-SR04_sche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2711" w14:textId="77777777" w:rsidR="004A576E" w:rsidRDefault="004A576E" w:rsidP="00ED5CB8">
      <w:pPr>
        <w:pStyle w:val="SushiNormal"/>
        <w:rPr>
          <w:rStyle w:val="SushiSectionNumber"/>
        </w:rPr>
      </w:pPr>
    </w:p>
    <w:p w14:paraId="32B6FD35" w14:textId="06594F76" w:rsidR="004A576E" w:rsidRDefault="004A576E" w:rsidP="004A576E">
      <w:pPr>
        <w:pStyle w:val="SushiNormal"/>
        <w:ind w:left="-284"/>
      </w:pPr>
      <w:r>
        <w:rPr>
          <w:rStyle w:val="SushiSectionNumber"/>
        </w:rPr>
        <w:t>4</w:t>
      </w:r>
      <w:r>
        <w:t xml:space="preserve"> </w:t>
      </w:r>
      <w:r>
        <w:t>Open the Arduino sketch – HC-SR04_Sketch.ino or similar</w:t>
      </w:r>
    </w:p>
    <w:p w14:paraId="4C520B62" w14:textId="77777777" w:rsidR="004A576E" w:rsidRDefault="004A576E" w:rsidP="004A576E">
      <w:pPr>
        <w:pStyle w:val="SushiCode"/>
      </w:pPr>
      <w:r>
        <w:t xml:space="preserve">#define </w:t>
      </w:r>
      <w:proofErr w:type="spellStart"/>
      <w:r>
        <w:t>echoPin</w:t>
      </w:r>
      <w:proofErr w:type="spellEnd"/>
      <w:r>
        <w:t xml:space="preserve"> 7 // Echo Pin</w:t>
      </w:r>
    </w:p>
    <w:p w14:paraId="028B84C6" w14:textId="77777777" w:rsidR="004A576E" w:rsidRDefault="004A576E" w:rsidP="004A576E">
      <w:pPr>
        <w:pStyle w:val="SushiCode"/>
      </w:pPr>
      <w:r>
        <w:t xml:space="preserve">#define </w:t>
      </w:r>
      <w:proofErr w:type="spellStart"/>
      <w:r>
        <w:t>trigPin</w:t>
      </w:r>
      <w:proofErr w:type="spellEnd"/>
      <w:r>
        <w:t xml:space="preserve"> 8 // Trigger Pin</w:t>
      </w:r>
    </w:p>
    <w:p w14:paraId="3D714F0F" w14:textId="77777777" w:rsidR="004A576E" w:rsidRDefault="004A576E" w:rsidP="004A576E">
      <w:pPr>
        <w:pStyle w:val="SushiCode"/>
      </w:pPr>
      <w:r>
        <w:t xml:space="preserve">#define </w:t>
      </w:r>
      <w:proofErr w:type="spellStart"/>
      <w:r>
        <w:t>LEDPin</w:t>
      </w:r>
      <w:proofErr w:type="spellEnd"/>
      <w:r>
        <w:t xml:space="preserve"> 13 // Onboard LED</w:t>
      </w:r>
    </w:p>
    <w:p w14:paraId="3EF2D5F5" w14:textId="77777777" w:rsidR="004A576E" w:rsidRDefault="004A576E" w:rsidP="004A576E">
      <w:pPr>
        <w:pStyle w:val="SushiCode"/>
      </w:pPr>
    </w:p>
    <w:p w14:paraId="0506EAE1" w14:textId="77777777" w:rsidR="004A576E" w:rsidRDefault="004A576E" w:rsidP="004A576E">
      <w:pPr>
        <w:pStyle w:val="Sushi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maximumRange</w:t>
      </w:r>
      <w:proofErr w:type="spellEnd"/>
      <w:r>
        <w:t xml:space="preserve"> = 200; // Maximum range needed</w:t>
      </w:r>
    </w:p>
    <w:p w14:paraId="756D692A" w14:textId="77777777" w:rsidR="004A576E" w:rsidRDefault="004A576E" w:rsidP="004A576E">
      <w:pPr>
        <w:pStyle w:val="Sushi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minimumRange</w:t>
      </w:r>
      <w:proofErr w:type="spellEnd"/>
      <w:r>
        <w:t xml:space="preserve"> = 0; // Minimum range needed</w:t>
      </w:r>
    </w:p>
    <w:p w14:paraId="01686FA4" w14:textId="77777777" w:rsidR="004A576E" w:rsidRDefault="004A576E" w:rsidP="004A576E">
      <w:pPr>
        <w:pStyle w:val="SushiCode"/>
      </w:pPr>
      <w:r>
        <w:t>long duration, distance; // Duration used to calculate distance</w:t>
      </w:r>
    </w:p>
    <w:p w14:paraId="1E8F91F7" w14:textId="77777777" w:rsidR="004A576E" w:rsidRDefault="004A576E" w:rsidP="004A576E">
      <w:pPr>
        <w:pStyle w:val="SushiCode"/>
      </w:pPr>
    </w:p>
    <w:p w14:paraId="04DF6ABB" w14:textId="77777777" w:rsidR="004A576E" w:rsidRDefault="004A576E" w:rsidP="004A576E">
      <w:pPr>
        <w:pStyle w:val="SushiCode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0E372E" w14:textId="77777777" w:rsidR="004A576E" w:rsidRDefault="004A576E" w:rsidP="004A576E">
      <w:pPr>
        <w:pStyle w:val="SushiCode"/>
      </w:pPr>
      <w:r>
        <w:t xml:space="preserve"> </w:t>
      </w:r>
      <w:proofErr w:type="spellStart"/>
      <w:r>
        <w:t>Serial.begin</w:t>
      </w:r>
      <w:proofErr w:type="spellEnd"/>
      <w:r>
        <w:t xml:space="preserve"> (9600);</w:t>
      </w:r>
    </w:p>
    <w:p w14:paraId="5E67941F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46AA587E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011B93C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// Use LED indicator (if required)</w:t>
      </w:r>
    </w:p>
    <w:p w14:paraId="12FBF603" w14:textId="77777777" w:rsidR="004A576E" w:rsidRDefault="004A576E" w:rsidP="004A576E">
      <w:pPr>
        <w:pStyle w:val="SushiCode"/>
      </w:pPr>
      <w:r>
        <w:t>}</w:t>
      </w:r>
    </w:p>
    <w:p w14:paraId="671981F1" w14:textId="77777777" w:rsidR="004A576E" w:rsidRDefault="004A576E" w:rsidP="004A576E">
      <w:pPr>
        <w:pStyle w:val="SushiCode"/>
      </w:pPr>
    </w:p>
    <w:p w14:paraId="589AE4DF" w14:textId="77777777" w:rsidR="004A576E" w:rsidRDefault="004A576E" w:rsidP="004A576E">
      <w:pPr>
        <w:pStyle w:val="SushiCode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94B358C" w14:textId="77777777" w:rsidR="004A576E" w:rsidRDefault="004A576E" w:rsidP="004A576E">
      <w:pPr>
        <w:pStyle w:val="SushiCode"/>
      </w:pPr>
      <w:r>
        <w:t xml:space="preserve">/* The following </w:t>
      </w:r>
      <w:proofErr w:type="spellStart"/>
      <w:r>
        <w:t>trigPin</w:t>
      </w:r>
      <w:proofErr w:type="spellEnd"/>
      <w:r>
        <w:t>/</w:t>
      </w:r>
      <w:proofErr w:type="spellStart"/>
      <w:r>
        <w:t>echoPin</w:t>
      </w:r>
      <w:proofErr w:type="spellEnd"/>
      <w:r>
        <w:t xml:space="preserve"> cycle is used to determine the</w:t>
      </w:r>
    </w:p>
    <w:p w14:paraId="65522355" w14:textId="77777777" w:rsidR="004A576E" w:rsidRDefault="004A576E" w:rsidP="004A576E">
      <w:pPr>
        <w:pStyle w:val="SushiCode"/>
      </w:pPr>
      <w:r>
        <w:lastRenderedPageBreak/>
        <w:t xml:space="preserve"> distance of the nearest object by bouncing soundwaves off of it. */ </w:t>
      </w:r>
    </w:p>
    <w:p w14:paraId="1B226E2A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12E90585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14:paraId="10858501" w14:textId="77777777" w:rsidR="004A576E" w:rsidRDefault="004A576E" w:rsidP="004A576E">
      <w:pPr>
        <w:pStyle w:val="SushiCode"/>
      </w:pPr>
    </w:p>
    <w:p w14:paraId="6D4C27FD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DA710B2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2D3832D7" w14:textId="77777777" w:rsidR="004A576E" w:rsidRDefault="004A576E" w:rsidP="004A576E">
      <w:pPr>
        <w:pStyle w:val="SushiCode"/>
      </w:pPr>
      <w:r>
        <w:t xml:space="preserve"> </w:t>
      </w:r>
    </w:p>
    <w:p w14:paraId="60032218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733FD133" w14:textId="77777777" w:rsidR="004A576E" w:rsidRDefault="004A576E" w:rsidP="004A576E">
      <w:pPr>
        <w:pStyle w:val="SushiCode"/>
      </w:pPr>
      <w:r>
        <w:t xml:space="preserve">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249939A" w14:textId="77777777" w:rsidR="004A576E" w:rsidRDefault="004A576E" w:rsidP="004A576E">
      <w:pPr>
        <w:pStyle w:val="SushiCode"/>
      </w:pPr>
      <w:r>
        <w:t xml:space="preserve"> </w:t>
      </w:r>
    </w:p>
    <w:p w14:paraId="0BB06160" w14:textId="77777777" w:rsidR="004A576E" w:rsidRDefault="004A576E" w:rsidP="004A576E">
      <w:pPr>
        <w:pStyle w:val="SushiCode"/>
      </w:pPr>
      <w:r>
        <w:t xml:space="preserve"> //Calculate the distance (in cm) based on the speed of sound.</w:t>
      </w:r>
    </w:p>
    <w:p w14:paraId="08945F0B" w14:textId="77777777" w:rsidR="004A576E" w:rsidRDefault="004A576E" w:rsidP="004A576E">
      <w:pPr>
        <w:pStyle w:val="SushiCode"/>
      </w:pPr>
      <w:r>
        <w:t xml:space="preserve"> distance = duration/58.2;</w:t>
      </w:r>
    </w:p>
    <w:p w14:paraId="3F0EE131" w14:textId="77777777" w:rsidR="004A576E" w:rsidRDefault="004A576E" w:rsidP="004A576E">
      <w:pPr>
        <w:pStyle w:val="SushiCode"/>
      </w:pPr>
      <w:r>
        <w:t xml:space="preserve"> </w:t>
      </w:r>
    </w:p>
    <w:p w14:paraId="38E1F77B" w14:textId="77777777" w:rsidR="004A576E" w:rsidRDefault="004A576E" w:rsidP="004A576E">
      <w:pPr>
        <w:pStyle w:val="SushiCode"/>
      </w:pPr>
      <w:r>
        <w:t xml:space="preserve"> if (distance &gt;= </w:t>
      </w:r>
      <w:proofErr w:type="spellStart"/>
      <w:r>
        <w:t>maximumRange</w:t>
      </w:r>
      <w:proofErr w:type="spellEnd"/>
      <w:r>
        <w:t xml:space="preserve"> || distance &lt;= </w:t>
      </w:r>
      <w:proofErr w:type="spellStart"/>
      <w:proofErr w:type="gramStart"/>
      <w:r>
        <w:t>minimumRange</w:t>
      </w:r>
      <w:proofErr w:type="spellEnd"/>
      <w:r>
        <w:t>){</w:t>
      </w:r>
      <w:proofErr w:type="gramEnd"/>
    </w:p>
    <w:p w14:paraId="4FE00BFD" w14:textId="77777777" w:rsidR="004A576E" w:rsidRDefault="004A576E" w:rsidP="004A576E">
      <w:pPr>
        <w:pStyle w:val="SushiCode"/>
      </w:pPr>
      <w:r>
        <w:t xml:space="preserve"> /* Send a negative number to computer and Turn LED ON </w:t>
      </w:r>
    </w:p>
    <w:p w14:paraId="6138CEBC" w14:textId="77777777" w:rsidR="004A576E" w:rsidRDefault="004A576E" w:rsidP="004A576E">
      <w:pPr>
        <w:pStyle w:val="SushiCode"/>
      </w:pPr>
      <w:r>
        <w:t xml:space="preserve"> to indicate "out of range" */</w:t>
      </w:r>
    </w:p>
    <w:p w14:paraId="5B5FFCBA" w14:textId="77777777" w:rsidR="004A576E" w:rsidRDefault="004A576E" w:rsidP="004A576E">
      <w:pPr>
        <w:pStyle w:val="SushiCode"/>
      </w:pPr>
      <w:r>
        <w:t xml:space="preserve"> </w:t>
      </w:r>
      <w:proofErr w:type="spellStart"/>
      <w:r>
        <w:t>Serial.println</w:t>
      </w:r>
      <w:proofErr w:type="spellEnd"/>
      <w:r>
        <w:t>("-1");</w:t>
      </w:r>
    </w:p>
    <w:p w14:paraId="0C6F6422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</w:t>
      </w:r>
    </w:p>
    <w:p w14:paraId="286129CB" w14:textId="77777777" w:rsidR="004A576E" w:rsidRDefault="004A576E" w:rsidP="004A576E">
      <w:pPr>
        <w:pStyle w:val="SushiCode"/>
      </w:pPr>
      <w:r>
        <w:t xml:space="preserve"> }</w:t>
      </w:r>
    </w:p>
    <w:p w14:paraId="328D287D" w14:textId="77777777" w:rsidR="004A576E" w:rsidRDefault="004A576E" w:rsidP="004A576E">
      <w:pPr>
        <w:pStyle w:val="SushiCode"/>
      </w:pPr>
      <w:r>
        <w:t xml:space="preserve"> else {</w:t>
      </w:r>
    </w:p>
    <w:p w14:paraId="6C5711C8" w14:textId="77777777" w:rsidR="004A576E" w:rsidRDefault="004A576E" w:rsidP="004A576E">
      <w:pPr>
        <w:pStyle w:val="SushiCode"/>
      </w:pPr>
      <w:r>
        <w:t xml:space="preserve"> /* Send the distance to the computer using Serial protocol, and</w:t>
      </w:r>
    </w:p>
    <w:p w14:paraId="635225B5" w14:textId="77777777" w:rsidR="004A576E" w:rsidRDefault="004A576E" w:rsidP="004A576E">
      <w:pPr>
        <w:pStyle w:val="SushiCode"/>
      </w:pPr>
      <w:r>
        <w:t xml:space="preserve"> turn LED OFF to indicate successful reading. */</w:t>
      </w:r>
    </w:p>
    <w:p w14:paraId="617D7AED" w14:textId="77777777" w:rsidR="004A576E" w:rsidRDefault="004A576E" w:rsidP="004A576E">
      <w:pPr>
        <w:pStyle w:val="SushiCode"/>
      </w:pPr>
      <w: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25E1BEB3" w14:textId="77777777" w:rsidR="004A576E" w:rsidRDefault="004A576E" w:rsidP="004A576E">
      <w:pPr>
        <w:pStyle w:val="SushiCode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</w:t>
      </w:r>
    </w:p>
    <w:p w14:paraId="605DA261" w14:textId="77777777" w:rsidR="004A576E" w:rsidRDefault="004A576E" w:rsidP="004A576E">
      <w:pPr>
        <w:pStyle w:val="SushiCode"/>
      </w:pPr>
      <w:r>
        <w:t xml:space="preserve"> }</w:t>
      </w:r>
    </w:p>
    <w:p w14:paraId="032B5CC7" w14:textId="77777777" w:rsidR="004A576E" w:rsidRDefault="004A576E" w:rsidP="004A576E">
      <w:pPr>
        <w:pStyle w:val="SushiCode"/>
      </w:pPr>
      <w:r>
        <w:t xml:space="preserve"> </w:t>
      </w:r>
    </w:p>
    <w:p w14:paraId="3192E33C" w14:textId="77777777" w:rsidR="004A576E" w:rsidRDefault="004A576E" w:rsidP="004A576E">
      <w:pPr>
        <w:pStyle w:val="SushiCode"/>
      </w:pPr>
      <w:r>
        <w:t xml:space="preserve"> //Delay 50ms before next reading.</w:t>
      </w:r>
    </w:p>
    <w:p w14:paraId="6B243D54" w14:textId="77777777" w:rsidR="004A576E" w:rsidRDefault="004A576E" w:rsidP="004A576E">
      <w:pPr>
        <w:pStyle w:val="SushiCode"/>
      </w:pPr>
      <w:r>
        <w:t xml:space="preserve"> </w:t>
      </w:r>
      <w:proofErr w:type="gramStart"/>
      <w:r>
        <w:t>delay(</w:t>
      </w:r>
      <w:proofErr w:type="gramEnd"/>
      <w:r>
        <w:t>50);</w:t>
      </w:r>
    </w:p>
    <w:p w14:paraId="2FC72767" w14:textId="6851A9C3" w:rsidR="004A576E" w:rsidRDefault="004A576E" w:rsidP="004A576E">
      <w:pPr>
        <w:pStyle w:val="SushiCode"/>
      </w:pPr>
      <w:r>
        <w:t>}</w:t>
      </w:r>
    </w:p>
    <w:p w14:paraId="74007027" w14:textId="77777777" w:rsidR="004A576E" w:rsidRDefault="004A576E" w:rsidP="004A576E">
      <w:pPr>
        <w:pStyle w:val="SushiNormal"/>
        <w:ind w:left="-284"/>
      </w:pPr>
    </w:p>
    <w:p w14:paraId="25FBEE3A" w14:textId="1A7D23AE" w:rsidR="004A576E" w:rsidRDefault="004A576E" w:rsidP="004A576E">
      <w:pPr>
        <w:pStyle w:val="SushiNormal"/>
        <w:ind w:left="-284"/>
      </w:pPr>
      <w:r>
        <w:rPr>
          <w:rStyle w:val="SushiSectionNumber"/>
        </w:rPr>
        <w:t>5</w:t>
      </w:r>
      <w:r>
        <w:t xml:space="preserve"> </w:t>
      </w:r>
      <w:r>
        <w:t xml:space="preserve">This example </w:t>
      </w:r>
      <w:r>
        <w:t>uses pin 7 fo</w:t>
      </w:r>
      <w:r>
        <w:t>r echo and pin 8 for Trigger. It</w:t>
      </w:r>
      <w:r>
        <w:t xml:space="preserve"> </w:t>
      </w:r>
      <w:proofErr w:type="gramStart"/>
      <w:r>
        <w:t>use</w:t>
      </w:r>
      <w:proofErr w:type="gramEnd"/>
      <w:r>
        <w:t xml:space="preserve"> the </w:t>
      </w:r>
      <w:r>
        <w:t xml:space="preserve">Arduino standard </w:t>
      </w:r>
      <w:proofErr w:type="spellStart"/>
      <w:r w:rsidRPr="007D1306">
        <w:rPr>
          <w:rStyle w:val="SushiSectionHighlightChar"/>
        </w:rPr>
        <w:t>pulseIn</w:t>
      </w:r>
      <w:proofErr w:type="spellEnd"/>
      <w:r>
        <w:t xml:space="preserve"> function to obtain the duration (result of the Echo) and then convert t</w:t>
      </w:r>
      <w:r w:rsidR="007D1306">
        <w:t xml:space="preserve">hat value </w:t>
      </w:r>
      <w:r w:rsidR="007D1306">
        <w:lastRenderedPageBreak/>
        <w:t>to a distance. Then it</w:t>
      </w:r>
      <w:r>
        <w:t xml:space="preserve"> print</w:t>
      </w:r>
      <w:r w:rsidR="007D1306">
        <w:t>s</w:t>
      </w:r>
      <w:r>
        <w:t xml:space="preserve"> that value out to the Serial port which can be displayed in the Serial monitor </w:t>
      </w:r>
      <w:r w:rsidR="00ED5CB8">
        <w:t xml:space="preserve">tool </w:t>
      </w:r>
      <w:r>
        <w:t>of the Arduino IDE (remember to match the board rate</w:t>
      </w:r>
      <w:r w:rsidR="007D1306">
        <w:t>!</w:t>
      </w:r>
      <w:r>
        <w:t>)</w:t>
      </w:r>
      <w:r w:rsidR="007D1306">
        <w:t xml:space="preserve"> It also sets </w:t>
      </w:r>
      <w:proofErr w:type="spellStart"/>
      <w:r w:rsidR="007D1306">
        <w:t>LEDPin</w:t>
      </w:r>
      <w:proofErr w:type="spellEnd"/>
      <w:r w:rsidR="007D1306">
        <w:t xml:space="preserve"> 13 to low to indicate a reading was successful.</w:t>
      </w:r>
    </w:p>
    <w:p w14:paraId="6434E91F" w14:textId="77777777" w:rsidR="007D1306" w:rsidRDefault="007D1306" w:rsidP="004A576E">
      <w:pPr>
        <w:pStyle w:val="SushiNormal"/>
        <w:ind w:left="-284"/>
      </w:pPr>
    </w:p>
    <w:p w14:paraId="70F10092" w14:textId="536FCAA4" w:rsidR="00ED5CB8" w:rsidRDefault="00ED5CB8" w:rsidP="00ED5CB8">
      <w:pPr>
        <w:pStyle w:val="SushiNormal"/>
        <w:ind w:left="-284"/>
      </w:pPr>
      <w:r w:rsidRPr="00ED5CB8">
        <w:drawing>
          <wp:inline distT="0" distB="0" distL="0" distR="0" wp14:anchorId="2BD20212" wp14:editId="7893A6B8">
            <wp:extent cx="5731510" cy="2453640"/>
            <wp:effectExtent l="0" t="0" r="889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E73C" w14:textId="77777777" w:rsidR="00ED5CB8" w:rsidRDefault="00ED5CB8" w:rsidP="004A576E">
      <w:pPr>
        <w:pStyle w:val="SushiNormal"/>
        <w:ind w:left="-284"/>
      </w:pPr>
    </w:p>
    <w:p w14:paraId="2098EB4E" w14:textId="678551FD" w:rsidR="007D1306" w:rsidRDefault="007D1306" w:rsidP="004A576E">
      <w:pPr>
        <w:pStyle w:val="SushiNormal"/>
        <w:ind w:left="-284"/>
      </w:pPr>
      <w:r>
        <w:t>Give it a try!</w:t>
      </w:r>
    </w:p>
    <w:p w14:paraId="2587D865" w14:textId="77777777" w:rsidR="007D1306" w:rsidRDefault="007D1306" w:rsidP="004A576E">
      <w:pPr>
        <w:pStyle w:val="SushiNormal"/>
        <w:ind w:left="-284"/>
      </w:pPr>
    </w:p>
    <w:p w14:paraId="7B87601F" w14:textId="6623E544" w:rsidR="007D1306" w:rsidRDefault="007D1306" w:rsidP="004A576E">
      <w:pPr>
        <w:pStyle w:val="SushiNormal"/>
        <w:ind w:left="-284"/>
      </w:pPr>
      <w:r>
        <w:rPr>
          <w:rStyle w:val="SushiSectionNumber"/>
        </w:rPr>
        <w:t>6</w:t>
      </w:r>
      <w:r>
        <w:t xml:space="preserve"> </w:t>
      </w:r>
      <w:r>
        <w:t>What projects can you make using Ultrasonic sensors?</w:t>
      </w:r>
    </w:p>
    <w:p w14:paraId="00A732B4" w14:textId="77777777" w:rsidR="007D1306" w:rsidRDefault="007D1306" w:rsidP="004A576E">
      <w:pPr>
        <w:pStyle w:val="SushiNormal"/>
        <w:ind w:left="-284"/>
      </w:pPr>
    </w:p>
    <w:p w14:paraId="4FDB6BE6" w14:textId="77777777" w:rsidR="004A576E" w:rsidRDefault="004A576E" w:rsidP="004A576E">
      <w:pPr>
        <w:pStyle w:val="SushiNormal"/>
        <w:ind w:left="-284"/>
      </w:pPr>
    </w:p>
    <w:p w14:paraId="09BD1A17" w14:textId="77777777" w:rsidR="004A576E" w:rsidRDefault="004A576E" w:rsidP="004A576E">
      <w:pPr>
        <w:pStyle w:val="SushiNormal"/>
        <w:ind w:left="-284"/>
      </w:pPr>
    </w:p>
    <w:p w14:paraId="03D323EA" w14:textId="77777777" w:rsidR="004A576E" w:rsidRDefault="004A576E" w:rsidP="004A576E">
      <w:pPr>
        <w:pStyle w:val="SushiNormal"/>
        <w:ind w:left="-284"/>
      </w:pPr>
    </w:p>
    <w:sectPr w:rsidR="004A576E" w:rsidSect="00C9184F">
      <w:headerReference w:type="default" r:id="rId12"/>
      <w:footerReference w:type="default" r:id="rId13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6D60F" w14:textId="77777777" w:rsidR="00EA2390" w:rsidRDefault="00EA2390" w:rsidP="007B1BBF">
      <w:pPr>
        <w:spacing w:line="240" w:lineRule="auto"/>
      </w:pPr>
      <w:r>
        <w:separator/>
      </w:r>
    </w:p>
  </w:endnote>
  <w:endnote w:type="continuationSeparator" w:id="0">
    <w:p w14:paraId="274F1F8C" w14:textId="77777777" w:rsidR="00EA2390" w:rsidRDefault="00EA2390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A1DE6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D7A6C7" wp14:editId="1625E215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F0589" wp14:editId="466444AB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B1D2E" wp14:editId="328B2502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179984" wp14:editId="676923FC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47965BE1" wp14:editId="6E4F9EB4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7F8842AB" wp14:editId="29728DE3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16ADD" w14:textId="77777777" w:rsidR="00EA2390" w:rsidRDefault="00EA2390" w:rsidP="007B1BBF">
      <w:pPr>
        <w:spacing w:line="240" w:lineRule="auto"/>
      </w:pPr>
      <w:r>
        <w:separator/>
      </w:r>
    </w:p>
  </w:footnote>
  <w:footnote w:type="continuationSeparator" w:id="0">
    <w:p w14:paraId="3AA6B31F" w14:textId="77777777" w:rsidR="00EA2390" w:rsidRDefault="00EA2390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66A0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98D8A76" wp14:editId="1605926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BA095E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ED5CB8" w:rsidRPr="00ED5CB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ED5CB8" w:rsidRPr="00ED5CB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5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F2E7F75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98D8A76" id="Group_x0020_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25,18669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_x0020_8" o:spid="_x0000_s1027" type="#_x0000_t75" style="position:absolute;left:114300;top:908150;width:2812329;height:7946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Q&#10;MNe/AAAA2gAAAA8AAABkcnMvZG93bnJldi54bWxET82KwjAQvgv7DmEW9qbpelCppmXZRZQVD7Y+&#10;wNiMbbWZlCba+vbmIHj8+P5X6WAacafO1ZYVfE8iEMSF1TWXCo75erwA4TyyxsYyKXiQgzT5GK0w&#10;1rbnA90zX4oQwi5GBZX3bSylKyoy6Ca2JQ7c2XYGfYBdKXWHfQg3jZxG0UwarDk0VNjSb0XFNbsZ&#10;Bft2R309/zsdNpferG22y7f/c6W+PoefJQhPg3+LX+6tVhC2hivhBsjk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QEDDXvwAAANoAAAAPAAAAAAAAAAAAAAAAAJwCAABkcnMv&#10;ZG93bnJldi54bWxQSwUGAAAAAAQABAD3AAAAiAMAAAAA&#10;">
                <v:imagedata r:id="rId2" o:title=""/>
              </v:shape>
              <v:rect id="Rectangle_x0020_13" o:spid="_x0000_s1028" style="position:absolute;left:6252297;top:1534469;width:1158153;height:3079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x3wQAA&#10;ANsAAAAPAAAAZHJzL2Rvd25yZXYueG1sRE9Li8IwEL4L/ocwwt40VWH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5sd8EAAADbAAAADwAAAAAAAAAAAAAAAACXAgAAZHJzL2Rvd25y&#10;ZXYueG1sUEsFBgAAAAAEAAQA9QAAAIUDAAAAAA==&#10;" filled="f" stroked="f">
                <v:textbox inset="0,0,0,0">
                  <w:txbxContent>
                    <w:p w14:paraId="2ABA095E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ED5CB8" w:rsidRPr="00ED5CB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ED5CB8" w:rsidRPr="00ED5CB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5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_x0020_472" o:spid="_x0000_s1029" style="position:absolute;width:1833271;height:178765;visibility:visible;mso-wrap-style:square;v-text-anchor:top" coordsize="1833271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/pmxQAA&#10;ANwAAAAPAAAAZHJzL2Rvd25yZXYueG1sRI9BawIxFITvhf6H8ArearYi1m6N0oqC0EJxW+j1sXkm&#10;SzcvSxLX9d83guBxmJlvmMVqcK3oKcTGs4KncQGCuPa6YaPg53v7OAcRE7LG1jMpOFOE1fL+boGl&#10;9ifeU18lIzKEY4kKbEpdKWWsLTmMY98RZ+/gg8OUZTBSBzxluGvlpChm0mHDecFiR2tL9V91dAre&#10;P2W1/zj025ev6W+32VkT5t4oNXoY3l5BJBrSLXxt77SC6fMELmfy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P+mbFAAAA3AAAAA8AAAAAAAAAAAAAAAAAlwIAAGRycy9k&#10;b3ducmV2LnhtbFBLBQYAAAAABAAEAPUAAACJAwAAAAA=&#10;" path="m0,0l1833271,,1833271,423214,,423214,,0e" fillcolor="#ed462e" stroked="f" strokeweight="0">
                <v:stroke miterlimit="83231f" joinstyle="miter"/>
                <v:path arrowok="t" textboxrect="0,0,1833271,423214"/>
              </v:shape>
              <v:shape id="Shape_x0020_473" o:spid="_x0000_s1030" style="position:absolute;left:1833271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yufxQAA&#10;ANwAAAAPAAAAZHJzL2Rvd25yZXYueG1sRI/RasJAFETfBf9huULf6kYNNkRXKS1CCVWs7QfcZK9J&#10;MHs3ZLdJ+vfdQsHHYWbOMNv9aBrRU+dqywoW8wgEcWF1zaWCr8/DYwLCeWSNjWVS8EMO9rvpZIup&#10;tgN/UH/xpQgQdikqqLxvUyldUZFBN7ctcfCutjPog+xKqTscAtw0chlFa2mw5rBQYUsvFRW3y7dR&#10;kK8SPHgZ19n78Jqd7DFfxudcqYfZ+LwB4Wn09/B/+00riJ9W8HcmHAG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TK5/FAAAA3AAAAA8AAAAAAAAAAAAAAAAAlwIAAGRycy9k&#10;b3ducmV2LnhtbFBLBQYAAAAABAAEAPUAAACJAwAAAAA=&#10;" path="m0,0l1923707,,1923707,423214,,423214,,0e" fillcolor="#2c9cfb" stroked="f" strokeweight="0">
                <v:stroke miterlimit="83231f" joinstyle="miter"/>
                <v:path arrowok="t" textboxrect="0,0,1923707,423214"/>
              </v:shape>
              <v:shape id="Shape_x0020_474" o:spid="_x0000_s1031" style="position:absolute;left:3756977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xKKxAAA&#10;ANwAAAAPAAAAZHJzL2Rvd25yZXYueG1sRI9Pi8IwFMTvgt8hvAUvsqarom7XKKIIevTPxdujeTbF&#10;5qU2Wa3f3giCx2FmfsNM540txY1qXzhW8NNLQBBnThecKzge1t8TED4gaywdk4IHeZjP2q0pptrd&#10;eUe3fchFhLBPUYEJoUql9Jkhi77nKuLonV1tMURZ51LXeI9wW8p+koykxYLjgsGKloayy/7fKlhs&#10;B12TnE7d8+/6ioPV5YHZZKlU56tZ/IEI1IRP+N3eaAXD8RBeZ+IR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8SisQAAADcAAAADwAAAAAAAAAAAAAAAACXAgAAZHJzL2Rv&#10;d25yZXYueG1sUEsFBgAAAAAEAAQA9QAAAIgDAAAAAA==&#10;" path="m0,0l1923707,,1923707,423214,,423214,,0e" fillcolor="#fbcc33" stroked="f" strokeweight="0">
                <v:stroke miterlimit="83231f" joinstyle="miter"/>
                <v:path arrowok="t" textboxrect="0,0,1923707,423214"/>
              </v:shape>
              <v:shape id="Shape_x0020_475" o:spid="_x0000_s1032" style="position:absolute;left:5680672;width:1872653;height:178765;visibility:visible;mso-wrap-style:square;v-text-anchor:top" coordsize="1798569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qYdxwAA&#10;ANwAAAAPAAAAZHJzL2Rvd25yZXYueG1sRI9Ba8JAFITvBf/D8oTe6kaxtaSuIsaAlFzUXrw9s69J&#10;NPs27G417a/vFgoeh5n5hpkve9OKKznfWFYwHiUgiEurG64UfBzyp1cQPiBrbC2Tgm/ysFwMHuaY&#10;anvjHV33oRIRwj5FBXUIXSqlL2sy6Ee2I47ep3UGQ5SuktrhLcJNKydJ8iINNhwXauxoXVN52X8Z&#10;BZP3bWZ/siIvputTccw254PLz0o9DvvVG4hAfbiH/9tbrWA6e4a/M/EI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w6mHccAAADcAAAADwAAAAAAAAAAAAAAAACXAgAAZHJz&#10;L2Rvd25yZXYueG1sUEsFBgAAAAAEAAQA9QAAAIsDAAAAAA==&#10;" path="m0,0l1798569,,1798569,423214,,423214,,0e" fillcolor="#2e7ac7" stroked="f" strokeweight="0">
                <v:stroke miterlimit="83231f" joinstyle="miter"/>
                <v:path arrowok="t" textboxrect="0,0,1798569,423214"/>
              </v:shape>
              <v:shape id="Shape_x0020_476" o:spid="_x0000_s1033" style="position:absolute;top:178803;width:7543800;height:612280;visibility:visible;mso-wrap-style:square;v-text-anchor:top" coordsize="7479241,6122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feJxAAA&#10;ANwAAAAPAAAAZHJzL2Rvd25yZXYueG1sRI9BawIxFITvhf6H8ARvbtZS1rIaRQpSb1otlN6em9fN&#10;0s3LmqTu+u9NQehxmJlvmMVqsK24kA+NYwXTLAdBXDndcK3g47iZvIAIEVlj65gUXCnAavn4sMBS&#10;u57f6XKItUgQDiUqMDF2pZShMmQxZK4jTt638xZjkr6W2mOf4LaVT3leSIsNpwWDHb0aqn4Ov1bB&#10;ui/82dnZ1Wz3X5+9Lk5h9+aVGo+G9RxEpCH+h+/trVbwPCvg70w6An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pn3icQAAADcAAAADwAAAAAAAAAAAAAAAACXAgAAZHJzL2Rv&#10;d25yZXYueG1sUEsFBgAAAAAEAAQA9QAAAIgDAAAAAA==&#10;" path="m0,0l7479241,,7479241,612280,,612280,,0e" fillcolor="black [3213]" stroked="f" strokeweight="0">
                <v:stroke miterlimit="83231f" joinstyle="miter"/>
                <v:path arrowok="t" textboxrect="0,0,7479241,612280"/>
              </v:shape>
              <v:rect id="Rectangle_x0020_305" o:spid="_x0000_s1034" style="position:absolute;top:250718;width:7553325;height:574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F2E7F75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_x0020_477" o:spid="_x0000_s1035" style="position:absolute;left:114300;top:1821181;width:7353299;height:45719;visibility:visible;mso-wrap-style:square;v-text-anchor:top" coordsize="6303912,249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zDVwAAA&#10;ANwAAAAPAAAAZHJzL2Rvd25yZXYueG1sRI/RisIwFETfF/yHcAXf1lQRXatRRFR81fUDrs21LTY3&#10;pYlp9euNsLCPw8ycYZbrzlQiUONKywpGwwQEcWZ1ybmCy+/++weE88gaK8uk4EkO1qve1xJTbVs+&#10;UTj7XEQIuxQVFN7XqZQuK8igG9qaOHo32xj0UTa51A22EW4qOU6SqTRYclwosKZtQdn9/DAKQggH&#10;/7poarOE7e40b6/lLldq0O82CxCeOv8f/msftYLJbAafM/EIyN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LzDVwAAAANwAAAAPAAAAAAAAAAAAAAAAAJcCAABkcnMvZG93bnJl&#10;di54bWxQSwUGAAAAAAQABAD1AAAAhAMAAAAA&#10;" path="m0,0l6303912,,6303912,24905,,24905,,0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ECF5D53" wp14:editId="243C316A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1853CBE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ECF5D53" id="Rectangle_x0020_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" filled="f" stroked="f">
              <v:textbox inset="0,0,0,0">
                <w:txbxContent>
                  <w:p w14:paraId="71853CBE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407784" wp14:editId="2835CBC9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1611222" w14:textId="26E02765" w:rsidR="00FB5368" w:rsidRPr="005D4F8F" w:rsidRDefault="00EA2390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FC680D">
                                <w:rPr>
                                  <w:rStyle w:val="SushiHeaderTextChar"/>
                                  <w:b w:val="0"/>
                                  <w:lang w:val="en-US"/>
                                </w:rPr>
                                <w:t>Ultrasonic Sensors</w:t>
                              </w:r>
                            </w:sdtContent>
                          </w:sdt>
                        </w:p>
                        <w:p w14:paraId="6401851B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407784" id="Rectangle_x0020_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" filled="f" stroked="f">
              <v:textbox inset="0,0,0,0">
                <w:txbxContent>
                  <w:p w14:paraId="61611222" w14:textId="26E02765" w:rsidR="00FB5368" w:rsidRPr="005D4F8F" w:rsidRDefault="00EA2390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C680D">
                          <w:rPr>
                            <w:rStyle w:val="SushiHeaderTextChar"/>
                            <w:b w:val="0"/>
                            <w:lang w:val="en-US"/>
                          </w:rPr>
                          <w:t>Ultrasonic Sensors</w:t>
                        </w:r>
                      </w:sdtContent>
                    </w:sdt>
                  </w:p>
                  <w:p w14:paraId="6401851B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402"/>
    <w:multiLevelType w:val="hybridMultilevel"/>
    <w:tmpl w:val="CA6C2F7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64BF410D"/>
    <w:multiLevelType w:val="multilevel"/>
    <w:tmpl w:val="BA0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75AAE"/>
    <w:multiLevelType w:val="hybridMultilevel"/>
    <w:tmpl w:val="F994402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570A8"/>
    <w:rsid w:val="0017172B"/>
    <w:rsid w:val="001841F6"/>
    <w:rsid w:val="001A0953"/>
    <w:rsid w:val="001A25CD"/>
    <w:rsid w:val="001C2CF1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A576E"/>
    <w:rsid w:val="004D5E1D"/>
    <w:rsid w:val="004E1D27"/>
    <w:rsid w:val="0051069B"/>
    <w:rsid w:val="0054634C"/>
    <w:rsid w:val="005525C7"/>
    <w:rsid w:val="005748E3"/>
    <w:rsid w:val="00586B44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964AC"/>
    <w:rsid w:val="007B1BBF"/>
    <w:rsid w:val="007D1306"/>
    <w:rsid w:val="007E6BF6"/>
    <w:rsid w:val="007F4588"/>
    <w:rsid w:val="0080336F"/>
    <w:rsid w:val="008446F6"/>
    <w:rsid w:val="008460EA"/>
    <w:rsid w:val="00852D9A"/>
    <w:rsid w:val="00863D41"/>
    <w:rsid w:val="00894A2B"/>
    <w:rsid w:val="008A07A0"/>
    <w:rsid w:val="008A45B3"/>
    <w:rsid w:val="008B4A58"/>
    <w:rsid w:val="008C105D"/>
    <w:rsid w:val="008C2F42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66CF9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A2390"/>
    <w:rsid w:val="00ED5CB8"/>
    <w:rsid w:val="00EF0261"/>
    <w:rsid w:val="00F10EE0"/>
    <w:rsid w:val="00F174BC"/>
    <w:rsid w:val="00F422C9"/>
    <w:rsid w:val="00F57669"/>
    <w:rsid w:val="00F906F8"/>
    <w:rsid w:val="00FB2916"/>
    <w:rsid w:val="00FB5368"/>
    <w:rsid w:val="00FC680D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869D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2916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3CA75-E8AE-5D43-AB3E-9F6F1685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C:\Users\francisr\Documents\GitHub\PiSushi\Sushi template.dotx</Template>
  <TotalTime>29</TotalTime>
  <Pages>5</Pages>
  <Words>575</Words>
  <Characters>2579</Characters>
  <Application>Microsoft Macintosh Word</Application>
  <DocSecurity>0</DocSecurity>
  <Lines>128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Manager/>
  <Company/>
  <LinksUpToDate>false</LinksUpToDate>
  <CharactersWithSpaces>3093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Ultrasonic Sensors</dc:subject>
  <dc:creator>Francis Reed</dc:creator>
  <cp:keywords/>
  <dc:description/>
  <cp:lastModifiedBy>Francis Reed</cp:lastModifiedBy>
  <cp:revision>4</cp:revision>
  <cp:lastPrinted>2015-11-28T16:06:00Z</cp:lastPrinted>
  <dcterms:created xsi:type="dcterms:W3CDTF">2016-01-26T21:48:00Z</dcterms:created>
  <dcterms:modified xsi:type="dcterms:W3CDTF">2016-01-26T22:32:00Z</dcterms:modified>
  <cp:category/>
</cp:coreProperties>
</file>