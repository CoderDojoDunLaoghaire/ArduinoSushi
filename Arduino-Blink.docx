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184" w:rsidRDefault="007B1BBF" w:rsidP="00AB7BB1">
      <w:pPr>
        <w:pStyle w:val="SushiNormal"/>
        <w:ind w:left="-288"/>
      </w:pPr>
      <w:r w:rsidRPr="005D4F8F">
        <w:rPr>
          <w:rStyle w:val="SushiSectionNumber"/>
        </w:rPr>
        <w:t>1</w:t>
      </w:r>
      <w:r w:rsidR="00CC3184">
        <w:t xml:space="preserve"> </w:t>
      </w:r>
      <w:r w:rsidR="000E61F7">
        <w:t>Before using your Arduino you need to download software and drives from the Arduino web site</w:t>
      </w:r>
    </w:p>
    <w:p w:rsidR="00366E47" w:rsidRDefault="00B131B4" w:rsidP="00B65F5D">
      <w:pPr>
        <w:pStyle w:val="SushiNormal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hyperlink r:id="rId7" w:history="1">
        <w:r w:rsidR="000E61F7" w:rsidRPr="00087A0E">
          <w:rPr>
            <w:rStyle w:val="Hyperlink"/>
          </w:rPr>
          <w:t>https://www.arduino.cc/en/Main/Software</w:t>
        </w:r>
      </w:hyperlink>
    </w:p>
    <w:p w:rsidR="000E61F7" w:rsidRDefault="000E61F7" w:rsidP="000E61F7">
      <w:pPr>
        <w:pStyle w:val="SushiNormal"/>
        <w:ind w:left="-288"/>
      </w:pPr>
      <w:r>
        <w:rPr>
          <w:rStyle w:val="SushiSectionNumber"/>
        </w:rPr>
        <w:t>2</w:t>
      </w:r>
      <w:r>
        <w:t xml:space="preserve"> Now we can connect our Arduino to the PC using the USB lead</w:t>
      </w:r>
    </w:p>
    <w:p w:rsidR="000E61F7" w:rsidRDefault="000E61F7" w:rsidP="00B65F5D">
      <w:pPr>
        <w:pStyle w:val="SushiNormal"/>
        <w:rPr>
          <w:rStyle w:val="SushiSectionNumber"/>
        </w:rPr>
      </w:pPr>
      <w:r>
        <w:rPr>
          <w:rFonts w:ascii="TyponineSans Regular 18" w:hAnsi="TyponineSans Regular 18"/>
          <w:noProof/>
        </w:rPr>
        <w:drawing>
          <wp:inline distT="0" distB="0" distL="0" distR="0">
            <wp:extent cx="2381885" cy="2381885"/>
            <wp:effectExtent l="0" t="0" r="0" b="0"/>
            <wp:docPr id="44" name="Picture 44" descr="https://www.arduino.cc/en/uploads/Guide/USBC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www.arduino.cc/en/uploads/Guide/USBCab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yponineSans Regular 18" w:hAnsi="TyponineSans Regular 18"/>
          <w:noProof/>
        </w:rPr>
        <w:drawing>
          <wp:inline distT="0" distB="0" distL="0" distR="0">
            <wp:extent cx="2943031" cy="1935126"/>
            <wp:effectExtent l="0" t="0" r="0" b="8255"/>
            <wp:docPr id="43" name="Picture 43" descr="https://www.arduino.cc/en/uploads/Main/ArduinoUno_R3_Front_450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www.arduino.cc/en/uploads/Main/ArduinoUno_R3_Front_450p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295" cy="193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1F7" w:rsidRDefault="000E61F7" w:rsidP="000E61F7">
      <w:pPr>
        <w:pStyle w:val="SushiNormal"/>
        <w:ind w:left="-284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>
        <w:rPr>
          <w:rStyle w:val="SushiSectionNumber"/>
        </w:rPr>
        <w:t>3</w:t>
      </w:r>
      <w:r>
        <w:t xml:space="preserve"> Now we can make a simple circuit using the Arduino</w:t>
      </w:r>
    </w:p>
    <w:p w:rsidR="000E61F7" w:rsidRDefault="000E61F7" w:rsidP="00B65F5D">
      <w:pPr>
        <w:pStyle w:val="SushiNormal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:rsidR="000E61F7" w:rsidRDefault="000E61F7" w:rsidP="00B65F5D">
      <w:pPr>
        <w:pStyle w:val="SushiNormal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>
        <w:rPr>
          <w:noProof/>
          <w:color w:val="0000FF"/>
          <w:sz w:val="27"/>
          <w:szCs w:val="27"/>
        </w:rPr>
        <w:drawing>
          <wp:inline distT="0" distB="0" distL="0" distR="0">
            <wp:extent cx="3009265" cy="1510030"/>
            <wp:effectExtent l="0" t="0" r="635" b="0"/>
            <wp:docPr id="42" name="Picture 42" descr="Image result for Arduino and lead pictur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 result for Arduino and lead pictur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1F7" w:rsidRDefault="000E61F7">
      <w:pPr>
        <w:spacing w:after="160"/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  <w:br w:type="page"/>
      </w:r>
    </w:p>
    <w:p w:rsidR="000E61F7" w:rsidRDefault="000E61F7" w:rsidP="000E61F7">
      <w:pPr>
        <w:pStyle w:val="SushiNormal"/>
        <w:ind w:left="-284"/>
      </w:pPr>
      <w:r>
        <w:rPr>
          <w:rStyle w:val="SushiSectionNumber"/>
        </w:rPr>
        <w:lastRenderedPageBreak/>
        <w:t>4</w:t>
      </w:r>
      <w:r>
        <w:t xml:space="preserve"> Now we can make a simple program to make the LED Blink</w:t>
      </w:r>
    </w:p>
    <w:p w:rsidR="009F33CD" w:rsidRDefault="009F33CD" w:rsidP="000E61F7">
      <w:pPr>
        <w:pStyle w:val="SushiNormal"/>
        <w:ind w:left="-284"/>
      </w:pPr>
    </w:p>
    <w:p w:rsidR="009F33CD" w:rsidRDefault="009F33CD" w:rsidP="000E61F7">
      <w:pPr>
        <w:pStyle w:val="SushiNormal"/>
        <w:ind w:left="-284"/>
      </w:pPr>
      <w:r>
        <w:rPr>
          <w:noProof/>
          <w:color w:val="0000FF"/>
        </w:rPr>
        <w:drawing>
          <wp:inline distT="0" distB="0" distL="0" distR="0">
            <wp:extent cx="5893219" cy="6660107"/>
            <wp:effectExtent l="0" t="0" r="0" b="7620"/>
            <wp:docPr id="45" name="Picture 45" descr="http://www.robotshop.com/blog/en/files/arduino-blink-led-basic-code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robotshop.com/blog/en/files/arduino-blink-led-basic-code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1" cy="667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33CD" w:rsidSect="00C9184F">
      <w:headerReference w:type="default" r:id="rId14"/>
      <w:footerReference w:type="default" r:id="rId15"/>
      <w:pgSz w:w="11906" w:h="16838"/>
      <w:pgMar w:top="1440" w:right="1440" w:bottom="1027" w:left="1440" w:header="720" w:footer="227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1B4" w:rsidRDefault="00B131B4" w:rsidP="007B1BBF">
      <w:pPr>
        <w:spacing w:line="240" w:lineRule="auto"/>
      </w:pPr>
      <w:r>
        <w:separator/>
      </w:r>
    </w:p>
  </w:endnote>
  <w:endnote w:type="continuationSeparator" w:id="0">
    <w:p w:rsidR="00B131B4" w:rsidRDefault="00B131B4" w:rsidP="007B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yponineSans Regular 18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0E5" w:rsidRDefault="00FB5368" w:rsidP="00863D41">
    <w:pPr>
      <w:pStyle w:val="Footer"/>
      <w:tabs>
        <w:tab w:val="clear" w:pos="4680"/>
        <w:tab w:val="clear" w:pos="9360"/>
        <w:tab w:val="right" w:pos="9026"/>
      </w:tabs>
      <w:jc w:val="both"/>
    </w:pPr>
    <w:r w:rsidRPr="00863D4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B75689" wp14:editId="177FC141">
              <wp:simplePos x="0" y="0"/>
              <wp:positionH relativeFrom="column">
                <wp:posOffset>-914400</wp:posOffset>
              </wp:positionH>
              <wp:positionV relativeFrom="paragraph">
                <wp:posOffset>446405</wp:posOffset>
              </wp:positionV>
              <wp:extent cx="1833245" cy="215265"/>
              <wp:effectExtent l="0" t="0" r="0" b="0"/>
              <wp:wrapNone/>
              <wp:docPr id="2" name="Shape 4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324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833271" h="423214">
                            <a:moveTo>
                              <a:pt x="0" y="0"/>
                            </a:moveTo>
                            <a:lnTo>
                              <a:pt x="1833271" y="0"/>
                            </a:lnTo>
                            <a:lnTo>
                              <a:pt x="1833271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D462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C9977A" id="Shape 472" o:spid="_x0000_s1026" style="position:absolute;margin-left:-1in;margin-top:35.15pt;width:144.35pt;height:16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833271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" path="m,l1833271,r,423214l,423214,,e" fillcolor="#ed462e" stroked="f" strokeweight="0">
              <v:stroke miterlimit="83231f" joinstyle="miter"/>
              <v:path arrowok="t" textboxrect="0,0,1833271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27B3D4" wp14:editId="002A9081">
              <wp:simplePos x="0" y="0"/>
              <wp:positionH relativeFrom="column">
                <wp:posOffset>918845</wp:posOffset>
              </wp:positionH>
              <wp:positionV relativeFrom="paragraph">
                <wp:posOffset>446405</wp:posOffset>
              </wp:positionV>
              <wp:extent cx="1923415" cy="215265"/>
              <wp:effectExtent l="0" t="0" r="635" b="0"/>
              <wp:wrapNone/>
              <wp:docPr id="3" name="Shape 4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C9CFB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230106" id="Shape 473" o:spid="_x0000_s1026" style="position:absolute;margin-left:72.35pt;margin-top:35.15pt;width:151.45pt;height:16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" path="m,l1923707,r,423214l,423214,,e" fillcolor="#2c9cfb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1CA16B" wp14:editId="446963D5">
              <wp:simplePos x="0" y="0"/>
              <wp:positionH relativeFrom="column">
                <wp:posOffset>2842260</wp:posOffset>
              </wp:positionH>
              <wp:positionV relativeFrom="paragraph">
                <wp:posOffset>446405</wp:posOffset>
              </wp:positionV>
              <wp:extent cx="1923415" cy="215265"/>
              <wp:effectExtent l="0" t="0" r="635" b="0"/>
              <wp:wrapNone/>
              <wp:docPr id="4" name="Shape 4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BCC3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113C44" id="Shape 474" o:spid="_x0000_s1026" style="position:absolute;margin-left:223.8pt;margin-top:35.15pt;width:151.45pt;height:16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" path="m,l1923707,r,423214l,423214,,e" fillcolor="#fbcc33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6C9E4B1" wp14:editId="2A571DBD">
              <wp:simplePos x="0" y="0"/>
              <wp:positionH relativeFrom="column">
                <wp:posOffset>4765675</wp:posOffset>
              </wp:positionH>
              <wp:positionV relativeFrom="paragraph">
                <wp:posOffset>446754</wp:posOffset>
              </wp:positionV>
              <wp:extent cx="1872615" cy="215837"/>
              <wp:effectExtent l="0" t="0" r="0" b="0"/>
              <wp:wrapNone/>
              <wp:docPr id="5" name="Shape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2615" cy="21583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798569" h="423214">
                            <a:moveTo>
                              <a:pt x="0" y="0"/>
                            </a:moveTo>
                            <a:lnTo>
                              <a:pt x="1798569" y="0"/>
                            </a:lnTo>
                            <a:lnTo>
                              <a:pt x="1798569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E7AC7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6BE897" id="Shape 475" o:spid="_x0000_s1026" style="position:absolute;margin-left:375.25pt;margin-top:35.2pt;width:147.45pt;height:1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798569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" path="m,l1798569,r,423214l,423214,,e" fillcolor="#2e7ac7" stroked="f" strokeweight="0">
              <v:stroke miterlimit="83231f" joinstyle="miter"/>
              <v:path arrowok="t" textboxrect="0,0,1798569,423214"/>
            </v:shape>
          </w:pict>
        </mc:Fallback>
      </mc:AlternateContent>
    </w:r>
    <w:r w:rsidR="00CC40E5">
      <w:rPr>
        <w:noProof/>
      </w:rPr>
      <w:drawing>
        <wp:anchor distT="0" distB="0" distL="114300" distR="114300" simplePos="0" relativeHeight="251666432" behindDoc="0" locked="0" layoutInCell="1" allowOverlap="1" wp14:anchorId="27D2229B" wp14:editId="438652CD">
          <wp:simplePos x="0" y="0"/>
          <wp:positionH relativeFrom="column">
            <wp:posOffset>6105525</wp:posOffset>
          </wp:positionH>
          <wp:positionV relativeFrom="paragraph">
            <wp:posOffset>13335</wp:posOffset>
          </wp:positionV>
          <wp:extent cx="381000" cy="381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big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C40E5">
      <w:rPr>
        <w:noProof/>
      </w:rPr>
      <w:drawing>
        <wp:anchor distT="0" distB="0" distL="114300" distR="114300" simplePos="0" relativeHeight="251665408" behindDoc="0" locked="0" layoutInCell="1" allowOverlap="1" wp14:anchorId="132348AF" wp14:editId="4BA81C9E">
          <wp:simplePos x="0" y="0"/>
          <wp:positionH relativeFrom="column">
            <wp:posOffset>-893445</wp:posOffset>
          </wp:positionH>
          <wp:positionV relativeFrom="bottomMargin">
            <wp:align>top</wp:align>
          </wp:positionV>
          <wp:extent cx="1697182" cy="424295"/>
          <wp:effectExtent l="0" t="0" r="0" b="0"/>
          <wp:wrapTopAndBottom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7182" cy="424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40E5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1B4" w:rsidRDefault="00B131B4" w:rsidP="007B1BBF">
      <w:pPr>
        <w:spacing w:line="240" w:lineRule="auto"/>
      </w:pPr>
      <w:r>
        <w:separator/>
      </w:r>
    </w:p>
  </w:footnote>
  <w:footnote w:type="continuationSeparator" w:id="0">
    <w:p w:rsidR="00B131B4" w:rsidRDefault="00B131B4" w:rsidP="007B1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368" w:rsidRPr="002B1604" w:rsidRDefault="00CC3184" w:rsidP="00720B8D">
    <w:pPr>
      <w:pStyle w:val="Header"/>
    </w:pPr>
    <w:r w:rsidRPr="005D4F8F">
      <w:rPr>
        <w:rFonts w:ascii="Calibri" w:eastAsia="Calibri" w:hAnsi="Calibri" w:cs="Calibri"/>
        <w:b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7AB63441" wp14:editId="3AFFA1AB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3325" cy="1866900"/>
              <wp:effectExtent l="0" t="0" r="9525" b="0"/>
              <wp:wrapTopAndBottom/>
              <wp:docPr id="369" name="Group 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866900"/>
                        <a:chOff x="0" y="0"/>
                        <a:chExt cx="7553325" cy="1866900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4300" y="908150"/>
                          <a:ext cx="2812329" cy="794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Rectangle 13"/>
                      <wps:cNvSpPr/>
                      <wps:spPr>
                        <a:xfrm>
                          <a:off x="6252297" y="1534469"/>
                          <a:ext cx="1158153" cy="307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B5368" w:rsidRPr="005D4F8F" w:rsidRDefault="00FB5368" w:rsidP="00FB5368">
                            <w:pPr>
                              <w:spacing w:after="160"/>
                              <w:ind w:left="0"/>
                              <w:jc w:val="right"/>
                            </w:pP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Card</w:t>
                            </w:r>
                            <w:r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PAGE 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651EF2" w:rsidRPr="00651EF2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2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fldChar w:fldCharType="end"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of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NUMPAGES  \# "0"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651EF2" w:rsidRPr="00651EF2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2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Shape 472"/>
                      <wps:cNvSpPr/>
                      <wps:spPr>
                        <a:xfrm>
                          <a:off x="0" y="0"/>
                          <a:ext cx="1833271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" name="Shape 473"/>
                      <wps:cNvSpPr/>
                      <wps:spPr>
                        <a:xfrm>
                          <a:off x="1833271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" name="Shape 474"/>
                      <wps:cNvSpPr/>
                      <wps:spPr>
                        <a:xfrm>
                          <a:off x="3756977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" name="Shape 475"/>
                      <wps:cNvSpPr/>
                      <wps:spPr>
                        <a:xfrm>
                          <a:off x="5680672" y="0"/>
                          <a:ext cx="1872653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" name="Shape 476"/>
                      <wps:cNvSpPr/>
                      <wps:spPr>
                        <a:xfrm>
                          <a:off x="0" y="178803"/>
                          <a:ext cx="7543800" cy="612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9241" h="612280">
                              <a:moveTo>
                                <a:pt x="0" y="0"/>
                              </a:moveTo>
                              <a:lnTo>
                                <a:pt x="7479241" y="0"/>
                              </a:lnTo>
                              <a:lnTo>
                                <a:pt x="7479241" y="612280"/>
                              </a:lnTo>
                              <a:lnTo>
                                <a:pt x="0" y="612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Rectangle 305"/>
                      <wps:cNvSpPr/>
                      <wps:spPr>
                        <a:xfrm>
                          <a:off x="0" y="250718"/>
                          <a:ext cx="7553325" cy="574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6"/>
                              </w:rPr>
                              <w:alias w:val="Title"/>
                              <w:tag w:val=""/>
                              <w:id w:val="-1609118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FB5368" w:rsidRDefault="00CC3184" w:rsidP="00CC3184">
                                <w:pPr>
                                  <w:spacing w:after="160"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  <w:lang w:val="en-GB"/>
                                  </w:rPr>
                                  <w:t>Arduino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Shape 477"/>
                      <wps:cNvSpPr/>
                      <wps:spPr>
                        <a:xfrm>
                          <a:off x="114300" y="1821181"/>
                          <a:ext cx="7353299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3912" h="24905">
                              <a:moveTo>
                                <a:pt x="0" y="0"/>
                              </a:moveTo>
                              <a:lnTo>
                                <a:pt x="6303912" y="0"/>
                              </a:lnTo>
                              <a:lnTo>
                                <a:pt x="6303912" y="24905"/>
                              </a:lnTo>
                              <a:lnTo>
                                <a:pt x="0" y="24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AB63441" id="Group 369" o:spid="_x0000_s1026" style="position:absolute;left:0;text-align:left;margin-left:0;margin-top:0;width:594.75pt;height:147pt;z-index:251671552;mso-position-horizontal:left;mso-position-horizontal-relative:page;mso-position-vertical:top;mso-position-vertical-relative:page;mso-width-relative:margin" coordsize="75533,1866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left:1143;top:9081;width:28123;height:79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QMNe/AAAA2gAAAA8AAABkcnMvZG93bnJldi54bWxET82KwjAQvgv7DmEW9qbpelCppmXZRZQV&#10;D7Y+wNiMbbWZlCba+vbmIHj8+P5X6WAacafO1ZYVfE8iEMSF1TWXCo75erwA4TyyxsYyKXiQgzT5&#10;GK0w1rbnA90zX4oQwi5GBZX3bSylKyoy6Ca2JQ7c2XYGfYBdKXWHfQg3jZxG0UwarDk0VNjSb0XF&#10;NbsZBft2R309/zsdNpferG22y7f/c6W+PoefJQhPg3+LX+6tVhC2hivhBsjk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QEDDXvwAAANoAAAAPAAAAAAAAAAAAAAAAAJ8CAABk&#10;cnMvZG93bnJldi54bWxQSwUGAAAAAAQABAD3AAAAiwMAAAAA&#10;">
                <v:imagedata r:id="rId2" o:title=""/>
              </v:shape>
              <v:rect id="Rectangle 13" o:spid="_x0000_s1028" style="position:absolute;left:62522;top:15344;width:11582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:rsidR="00FB5368" w:rsidRPr="005D4F8F" w:rsidRDefault="00FB5368" w:rsidP="00FB5368">
                      <w:pPr>
                        <w:spacing w:after="160"/>
                        <w:ind w:left="0"/>
                        <w:jc w:val="right"/>
                      </w:pP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>Card</w:t>
                      </w:r>
                      <w:r>
                        <w:rPr>
                          <w:rFonts w:ascii="Verdana" w:eastAsia="Verdana" w:hAnsi="Verdana" w:cs="Verdana"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PAGE 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651EF2" w:rsidRPr="00651EF2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2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fldChar w:fldCharType="end"/>
                      </w:r>
                      <w:r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 xml:space="preserve">of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NUMPAGES  \# "0"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651EF2" w:rsidRPr="00651EF2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2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end"/>
                      </w:r>
                    </w:p>
                  </w:txbxContent>
                </v:textbox>
              </v:rect>
              <v:shape id="Shape 472" o:spid="_x0000_s1029" style="position:absolute;width:18332;height:1787;visibility:visible;mso-wrap-style:square;v-text-anchor:top" coordsize="1833271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/6ZsUA&#10;AADcAAAADwAAAGRycy9kb3ducmV2LnhtbESPQWsCMRSE74X+h/AK3mq2ItZujdKKgtBCcVvo9bF5&#10;Jks3L0sS1/XfN4LgcZiZb5jFanCt6CnExrOCp3EBgrj2umGj4Od7+zgHEROyxtYzKThThNXy/m6B&#10;pfYn3lNfJSMyhGOJCmxKXSllrC05jGPfEWfv4IPDlGUwUgc8Zbhr5aQoZtJhw3nBYkdrS/VfdXQK&#10;3j9ltf849NuXr+lvt9lZE+beKDV6GN5eQSQa0i18be+0gunzBC5n8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/pmxQAAANwAAAAPAAAAAAAAAAAAAAAAAJgCAABkcnMv&#10;ZG93bnJldi54bWxQSwUGAAAAAAQABAD1AAAAigMAAAAA&#10;" path="m,l1833271,r,423214l,423214,,e" fillcolor="#ed462e" stroked="f" strokeweight="0">
                <v:stroke miterlimit="83231f" joinstyle="miter"/>
                <v:path arrowok="t" textboxrect="0,0,1833271,423214"/>
              </v:shape>
              <v:shape id="Shape 473" o:spid="_x0000_s1030" style="position:absolute;left:18332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rn8UA&#10;AADcAAAADwAAAGRycy9kb3ducmV2LnhtbESP0WrCQBRE3wX/YblC3+pGDTZEVyktQglVrO0H3GSv&#10;STB7N2S3Sfr33ULBx2FmzjDb/Wga0VPnassKFvMIBHFhdc2lgq/Pw2MCwnlkjY1lUvBDDva76WSL&#10;qbYDf1B/8aUIEHYpKqi8b1MpXVGRQTe3LXHwrrYz6IPsSqk7HALcNHIZRWtpsOawUGFLLxUVt8u3&#10;UZCvEjx4GdfZ+/CanewxX8bnXKmH2fi8AeFp9Pfwf/tNK4ifVvB3Jhw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0yufxQAAANwAAAAPAAAAAAAAAAAAAAAAAJgCAABkcnMv&#10;ZG93bnJldi54bWxQSwUGAAAAAAQABAD1AAAAigMAAAAA&#10;" path="m,l1923707,r,423214l,423214,,e" fillcolor="#2c9cfb" stroked="f" strokeweight="0">
                <v:stroke miterlimit="83231f" joinstyle="miter"/>
                <v:path arrowok="t" textboxrect="0,0,1923707,423214"/>
              </v:shape>
              <v:shape id="Shape 474" o:spid="_x0000_s1031" style="position:absolute;left:37569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SisQA&#10;AADcAAAADwAAAGRycy9kb3ducmV2LnhtbESPT4vCMBTE74LfIbwFL7Kmq6Ju1yiiCHr0z8Xbo3k2&#10;xealNlmt394IgsdhZn7DTOeNLcWNal84VvDTS0AQZ04XnCs4HtbfExA+IGssHZOCB3mYz9qtKaba&#10;3XlHt33IRYSwT1GBCaFKpfSZIYu+5yri6J1dbTFEWedS13iPcFvKfpKMpMWC44LBipaGssv+3ypY&#10;bAddk5xO3fPv+oqD1eWB2WSpVOerWfyBCNSET/jd3mgFw/EQ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vEorEAAAA3AAAAA8AAAAAAAAAAAAAAAAAmAIAAGRycy9k&#10;b3ducmV2LnhtbFBLBQYAAAAABAAEAPUAAACJAwAAAAA=&#10;" path="m,l1923707,r,423214l,423214,,e" fillcolor="#fbcc33" stroked="f" strokeweight="0">
                <v:stroke miterlimit="83231f" joinstyle="miter"/>
                <v:path arrowok="t" textboxrect="0,0,1923707,423214"/>
              </v:shape>
              <v:shape id="Shape 475" o:spid="_x0000_s1032" style="position:absolute;left:56806;width:18727;height:1787;visibility:visible;mso-wrap-style:square;v-text-anchor:top" coordsize="1798569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mHccA&#10;AADcAAAADwAAAGRycy9kb3ducmV2LnhtbESPQWvCQBSE7wX/w/KE3upGsbWkriLGgJRc1F68PbOv&#10;STT7NuxuNe2v7xYKHoeZ+YaZL3vTiis531hWMB4lIIhLqxuuFHwc8qdXED4ga2wtk4Jv8rBcDB7m&#10;mGp74x1d96ESEcI+RQV1CF0qpS9rMuhHtiOO3qd1BkOUrpLa4S3CTSsnSfIiDTYcF2rsaF1Tedl/&#10;GQWT921mf7IiL6brU3HMNueDy89KPQ771RuIQH24h//bW61gOnuGvzPx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8Oph3HAAAA3AAAAA8AAAAAAAAAAAAAAAAAmAIAAGRy&#10;cy9kb3ducmV2LnhtbFBLBQYAAAAABAAEAPUAAACMAwAAAAA=&#10;" path="m,l1798569,r,423214l,423214,,e" fillcolor="#2e7ac7" stroked="f" strokeweight="0">
                <v:stroke miterlimit="83231f" joinstyle="miter"/>
                <v:path arrowok="t" textboxrect="0,0,1798569,423214"/>
              </v:shape>
              <v:shape id="Shape 476" o:spid="_x0000_s1033" style="position:absolute;top:1788;width:75438;height:6122;visibility:visible;mso-wrap-style:square;v-text-anchor:top" coordsize="7479241,61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n3icQA&#10;AADcAAAADwAAAGRycy9kb3ducmV2LnhtbESPQWsCMRSE74X+h/AEb27WUtayGkUKUm9aLZTenpvX&#10;zdLNy5qk7vrvTUHocZiZb5jFarCtuJAPjWMF0ywHQVw53XCt4OO4mbyACBFZY+uYFFwpwGr5+LDA&#10;Urue3+lyiLVIEA4lKjAxdqWUoTJkMWSuI07et/MWY5K+ltpjn+C2lU95XkiLDacFgx29Gqp+Dr9W&#10;wbov/NnZ2dVs91+fvS5OYffmlRqPhvUcRKQh/ofv7a1W8Dwr4O9MO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Z94nEAAAA3AAAAA8AAAAAAAAAAAAAAAAAmAIAAGRycy9k&#10;b3ducmV2LnhtbFBLBQYAAAAABAAEAPUAAACJAwAAAAA=&#10;" path="m,l7479241,r,612280l,612280,,e" fillcolor="black [3213]" stroked="f" strokeweight="0">
                <v:stroke miterlimit="83231f" joinstyle="miter"/>
                <v:path arrowok="t" textboxrect="0,0,7479241,612280"/>
              </v:shape>
              <v:rect id="Rectangle 305" o:spid="_x0000_s1034" style="position:absolute;top:2507;width:75533;height:5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color w:val="FFFFFF"/>
                          <w:sz w:val="56"/>
                        </w:rPr>
                        <w:alias w:val="Title"/>
                        <w:tag w:val=""/>
                        <w:id w:val="-16091183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FB5368" w:rsidRDefault="00CC3184" w:rsidP="00CC3184">
                          <w:pPr>
                            <w:spacing w:after="160"/>
                            <w:ind w:left="0"/>
                            <w:jc w:val="center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  <w:lang w:val="en-GB"/>
                            </w:rPr>
                            <w:t>Arduino</w:t>
                          </w:r>
                        </w:p>
                      </w:sdtContent>
                    </w:sdt>
                  </w:txbxContent>
                </v:textbox>
              </v:rect>
              <v:shape id="Shape 477" o:spid="_x0000_s1035" style="position:absolute;left:1143;top:18211;width:73532;height:458;visibility:visible;mso-wrap-style:square;v-text-anchor:top" coordsize="6303912,24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8w1cAA&#10;AADcAAAADwAAAGRycy9kb3ducmV2LnhtbESP0YrCMBRE3xf8h3AF39ZUEV2rUURUfNX1A67NtS02&#10;N6WJafXrjbCwj8PMnGGW685UIlDjSssKRsMEBHFmdcm5gsvv/vsHhPPIGivLpOBJDtar3tcSU21b&#10;PlE4+1xECLsUFRTe16mULivIoBvamjh6N9sY9FE2udQNthFuKjlOkqk0WHJcKLCmbUHZ/fwwCkII&#10;B/+6aGqzhO3uNG+v5S5XatDvNgsQnjr/H/5rH7WCyWwGnzPxCM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8w1cAAAADcAAAADwAAAAAAAAAAAAAAAACYAgAAZHJzL2Rvd25y&#10;ZXYueG1sUEsFBgAAAAAEAAQA9QAAAIUDAAAAAA==&#10;" path="m,l6303912,r,24905l,24905,,e" fillcolor="black [3213]" stroked="f" strokeweight="0">
                <v:stroke miterlimit="83231f" joinstyle="miter"/>
                <v:path arrowok="t" textboxrect="0,0,6303912,24905"/>
              </v:shape>
              <w10:wrap type="topAndBottom" anchorx="page" anchory="page"/>
            </v:group>
          </w:pict>
        </mc:Fallback>
      </mc:AlternateContent>
    </w:r>
    <w:r w:rsidR="00FB536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F6B68F" wp14:editId="58C63E73">
              <wp:simplePos x="0" y="0"/>
              <wp:positionH relativeFrom="column">
                <wp:posOffset>3597275</wp:posOffset>
              </wp:positionH>
              <wp:positionV relativeFrom="paragraph">
                <wp:posOffset>383540</wp:posOffset>
              </wp:positionV>
              <wp:extent cx="2903855" cy="328295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3855" cy="3282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FB5368" w:rsidRPr="005D4F8F" w:rsidRDefault="00FB5368" w:rsidP="00FB5368">
                          <w:pPr>
                            <w:pStyle w:val="SushiHeaderTextBold"/>
                          </w:pPr>
                          <w:r w:rsidRPr="00B51634">
                            <w:t>I’m Learning</w:t>
                          </w:r>
                          <w:r>
                            <w:t xml:space="preserve"> about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9F6B68F" id="Rectangle 21" o:spid="_x0000_s1036" style="position:absolute;left:0;text-align:left;margin-left:283.25pt;margin-top:30.2pt;width:228.65pt;height:25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" filled="f" stroked="f">
              <v:textbox inset="0,0,0,0">
                <w:txbxContent>
                  <w:p w:rsidR="00FB5368" w:rsidRPr="005D4F8F" w:rsidRDefault="00FB5368" w:rsidP="00FB5368">
                    <w:pPr>
                      <w:pStyle w:val="SushiHeaderTextBold"/>
                    </w:pPr>
                    <w:r w:rsidRPr="00B51634">
                      <w:t>I’m Learning</w:t>
                    </w:r>
                    <w:r>
                      <w:t xml:space="preserve"> about</w:t>
                    </w:r>
                  </w:p>
                </w:txbxContent>
              </v:textbox>
            </v:rect>
          </w:pict>
        </mc:Fallback>
      </mc:AlternateContent>
    </w:r>
    <w:r w:rsidR="00FB5368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856ABF3" wp14:editId="400F71E1">
              <wp:simplePos x="0" y="0"/>
              <wp:positionH relativeFrom="column">
                <wp:posOffset>2559729</wp:posOffset>
              </wp:positionH>
              <wp:positionV relativeFrom="paragraph">
                <wp:posOffset>713061</wp:posOffset>
              </wp:positionV>
              <wp:extent cx="3923665" cy="328381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3665" cy="328381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FB5368" w:rsidRPr="005D4F8F" w:rsidRDefault="00B131B4" w:rsidP="00FB5368">
                          <w:pPr>
                            <w:pStyle w:val="SushiHeaderTextBold"/>
                          </w:pPr>
                          <w:sdt>
                            <w:sdtPr>
                              <w:rPr>
                                <w:rStyle w:val="SushiHeaderTextChar"/>
                                <w:b w:val="0"/>
                              </w:rPr>
                              <w:alias w:val="Subject"/>
                              <w:tag w:val=""/>
                              <w:id w:val="-17456941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SushiHeaderTextChar"/>
                              </w:rPr>
                            </w:sdtEndPr>
                            <w:sdtContent>
                              <w:r w:rsidR="009F33CD">
                                <w:rPr>
                                  <w:rStyle w:val="SushiHeaderTextChar"/>
                                  <w:b w:val="0"/>
                                </w:rPr>
                                <w:t>Making an LED Blink</w:t>
                              </w:r>
                            </w:sdtContent>
                          </w:sdt>
                        </w:p>
                        <w:p w:rsidR="00FB5368" w:rsidRPr="005D4F8F" w:rsidRDefault="00FB5368" w:rsidP="00FB5368">
                          <w:pPr>
                            <w:pStyle w:val="SushiHeaderTextBold"/>
                          </w:pP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856ABF3" id="Rectangle 6" o:spid="_x0000_s1037" style="position:absolute;left:0;text-align:left;margin-left:201.55pt;margin-top:56.15pt;width:308.95pt;height:25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" filled="f" stroked="f">
              <v:textbox inset="0,0,0,0">
                <w:txbxContent>
                  <w:p w:rsidR="00FB5368" w:rsidRPr="005D4F8F" w:rsidRDefault="00751823" w:rsidP="00FB5368">
                    <w:pPr>
                      <w:pStyle w:val="SushiHeaderTextBold"/>
                    </w:pPr>
                    <w:sdt>
                      <w:sdtPr>
                        <w:rPr>
                          <w:rStyle w:val="SushiHeaderTextChar"/>
                          <w:b w:val="0"/>
                        </w:rPr>
                        <w:alias w:val="Subject"/>
                        <w:tag w:val=""/>
                        <w:id w:val="-17456941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rStyle w:val="SushiHeaderTextChar"/>
                        </w:rPr>
                      </w:sdtEndPr>
                      <w:sdtContent>
                        <w:r w:rsidR="009F33CD">
                          <w:rPr>
                            <w:rStyle w:val="SushiHeaderTextChar"/>
                            <w:b w:val="0"/>
                          </w:rPr>
                          <w:t>Making an LED Blink</w:t>
                        </w:r>
                      </w:sdtContent>
                    </w:sdt>
                  </w:p>
                  <w:p w:rsidR="00FB5368" w:rsidRPr="005D4F8F" w:rsidRDefault="00FB5368" w:rsidP="00FB5368">
                    <w:pPr>
                      <w:pStyle w:val="SushiHeaderTextBold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8B"/>
    <w:rsid w:val="000437A1"/>
    <w:rsid w:val="000570A4"/>
    <w:rsid w:val="000B48B4"/>
    <w:rsid w:val="000C47BF"/>
    <w:rsid w:val="000D565A"/>
    <w:rsid w:val="000D6925"/>
    <w:rsid w:val="000E61F7"/>
    <w:rsid w:val="00117B85"/>
    <w:rsid w:val="00145ABE"/>
    <w:rsid w:val="001570A8"/>
    <w:rsid w:val="001841F6"/>
    <w:rsid w:val="001A0953"/>
    <w:rsid w:val="001A25CD"/>
    <w:rsid w:val="001E2BF0"/>
    <w:rsid w:val="001F3CC4"/>
    <w:rsid w:val="00207E4A"/>
    <w:rsid w:val="002225A5"/>
    <w:rsid w:val="00234D07"/>
    <w:rsid w:val="00256B54"/>
    <w:rsid w:val="002C10A4"/>
    <w:rsid w:val="002C4052"/>
    <w:rsid w:val="002E3286"/>
    <w:rsid w:val="002F45E2"/>
    <w:rsid w:val="00301F1F"/>
    <w:rsid w:val="003436D3"/>
    <w:rsid w:val="0034521B"/>
    <w:rsid w:val="00350B2C"/>
    <w:rsid w:val="00354586"/>
    <w:rsid w:val="0036275F"/>
    <w:rsid w:val="00366E47"/>
    <w:rsid w:val="00381B7A"/>
    <w:rsid w:val="003A4605"/>
    <w:rsid w:val="003A74CB"/>
    <w:rsid w:val="003B2B93"/>
    <w:rsid w:val="004210F6"/>
    <w:rsid w:val="004231BC"/>
    <w:rsid w:val="004268DB"/>
    <w:rsid w:val="00427CAB"/>
    <w:rsid w:val="004612D3"/>
    <w:rsid w:val="004A0220"/>
    <w:rsid w:val="004D5E1D"/>
    <w:rsid w:val="004E1D27"/>
    <w:rsid w:val="0051069B"/>
    <w:rsid w:val="0054634C"/>
    <w:rsid w:val="005525C7"/>
    <w:rsid w:val="005748E3"/>
    <w:rsid w:val="00586B44"/>
    <w:rsid w:val="005A2B85"/>
    <w:rsid w:val="005C1617"/>
    <w:rsid w:val="005D4F8F"/>
    <w:rsid w:val="005E2444"/>
    <w:rsid w:val="0064408A"/>
    <w:rsid w:val="0064508C"/>
    <w:rsid w:val="00651EF2"/>
    <w:rsid w:val="00661B4B"/>
    <w:rsid w:val="006813D2"/>
    <w:rsid w:val="006B5AA8"/>
    <w:rsid w:val="006B6B26"/>
    <w:rsid w:val="006D7DB9"/>
    <w:rsid w:val="006E39B0"/>
    <w:rsid w:val="006F68D5"/>
    <w:rsid w:val="007165B9"/>
    <w:rsid w:val="00720B8D"/>
    <w:rsid w:val="00725A56"/>
    <w:rsid w:val="00740FA1"/>
    <w:rsid w:val="00751823"/>
    <w:rsid w:val="0076748B"/>
    <w:rsid w:val="00771C37"/>
    <w:rsid w:val="007964AC"/>
    <w:rsid w:val="007B1BBF"/>
    <w:rsid w:val="007E6BF6"/>
    <w:rsid w:val="007F4588"/>
    <w:rsid w:val="0080336F"/>
    <w:rsid w:val="008446F6"/>
    <w:rsid w:val="008460EA"/>
    <w:rsid w:val="00852D9A"/>
    <w:rsid w:val="00863D41"/>
    <w:rsid w:val="00894A2B"/>
    <w:rsid w:val="008A07A0"/>
    <w:rsid w:val="008A45B3"/>
    <w:rsid w:val="008B4A58"/>
    <w:rsid w:val="008C105D"/>
    <w:rsid w:val="008C2F42"/>
    <w:rsid w:val="008F7632"/>
    <w:rsid w:val="00933289"/>
    <w:rsid w:val="00956713"/>
    <w:rsid w:val="00963825"/>
    <w:rsid w:val="009A16B9"/>
    <w:rsid w:val="009B7A38"/>
    <w:rsid w:val="009F33CD"/>
    <w:rsid w:val="009F5AC1"/>
    <w:rsid w:val="00A05D98"/>
    <w:rsid w:val="00A151B4"/>
    <w:rsid w:val="00A30D2E"/>
    <w:rsid w:val="00A36D9C"/>
    <w:rsid w:val="00A560E7"/>
    <w:rsid w:val="00A842C8"/>
    <w:rsid w:val="00A92848"/>
    <w:rsid w:val="00AA1AB3"/>
    <w:rsid w:val="00AB7BB1"/>
    <w:rsid w:val="00B131B4"/>
    <w:rsid w:val="00B24679"/>
    <w:rsid w:val="00B51634"/>
    <w:rsid w:val="00B54318"/>
    <w:rsid w:val="00B64D56"/>
    <w:rsid w:val="00B65610"/>
    <w:rsid w:val="00B65F5D"/>
    <w:rsid w:val="00B8235A"/>
    <w:rsid w:val="00B8509F"/>
    <w:rsid w:val="00BC26D1"/>
    <w:rsid w:val="00BF1A91"/>
    <w:rsid w:val="00C3629B"/>
    <w:rsid w:val="00C55DC6"/>
    <w:rsid w:val="00C656FC"/>
    <w:rsid w:val="00C70CEF"/>
    <w:rsid w:val="00C74EBB"/>
    <w:rsid w:val="00C9184F"/>
    <w:rsid w:val="00CB237A"/>
    <w:rsid w:val="00CB7BF3"/>
    <w:rsid w:val="00CC3184"/>
    <w:rsid w:val="00CC40E5"/>
    <w:rsid w:val="00CD40A5"/>
    <w:rsid w:val="00CF4F3E"/>
    <w:rsid w:val="00CF6744"/>
    <w:rsid w:val="00D47554"/>
    <w:rsid w:val="00D56C98"/>
    <w:rsid w:val="00D56FC0"/>
    <w:rsid w:val="00D571CB"/>
    <w:rsid w:val="00D66516"/>
    <w:rsid w:val="00DB6D4A"/>
    <w:rsid w:val="00DC4378"/>
    <w:rsid w:val="00DD3FD7"/>
    <w:rsid w:val="00DD4C68"/>
    <w:rsid w:val="00DE646E"/>
    <w:rsid w:val="00E2560A"/>
    <w:rsid w:val="00E5270C"/>
    <w:rsid w:val="00E90ABD"/>
    <w:rsid w:val="00E91354"/>
    <w:rsid w:val="00EF0261"/>
    <w:rsid w:val="00F10EE0"/>
    <w:rsid w:val="00F174BC"/>
    <w:rsid w:val="00F422C9"/>
    <w:rsid w:val="00F57669"/>
    <w:rsid w:val="00F906F8"/>
    <w:rsid w:val="00FB5368"/>
    <w:rsid w:val="00F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3BF03B-4203-4AD7-85EF-6D81FEEB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B1"/>
    <w:pPr>
      <w:spacing w:after="0"/>
      <w:ind w:left="-188"/>
    </w:pPr>
    <w:rPr>
      <w:rFonts w:ascii="Arial" w:eastAsia="Arial" w:hAnsi="Arial" w:cs="Arial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BF"/>
    <w:rPr>
      <w:rFonts w:ascii="Arial" w:eastAsia="Arial" w:hAnsi="Arial" w:cs="Arial"/>
      <w:b/>
      <w:color w:val="61C93F"/>
      <w:sz w:val="24"/>
    </w:rPr>
  </w:style>
  <w:style w:type="paragraph" w:styleId="Footer">
    <w:name w:val="footer"/>
    <w:basedOn w:val="Normal"/>
    <w:link w:val="Foot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BF"/>
    <w:rPr>
      <w:rFonts w:ascii="Arial" w:eastAsia="Arial" w:hAnsi="Arial" w:cs="Arial"/>
      <w:b/>
      <w:color w:val="61C93F"/>
      <w:sz w:val="24"/>
    </w:rPr>
  </w:style>
  <w:style w:type="character" w:styleId="PlaceholderText">
    <w:name w:val="Placeholder Text"/>
    <w:basedOn w:val="DefaultParagraphFont"/>
    <w:uiPriority w:val="99"/>
    <w:semiHidden/>
    <w:rsid w:val="00E91354"/>
    <w:rPr>
      <w:color w:val="808080"/>
    </w:rPr>
  </w:style>
  <w:style w:type="character" w:customStyle="1" w:styleId="SushiSectionNumber">
    <w:name w:val="Sushi Section Number"/>
    <w:basedOn w:val="DefaultParagraphFont"/>
    <w:uiPriority w:val="1"/>
    <w:qFormat/>
    <w:rsid w:val="005D4F8F"/>
    <w:rPr>
      <w:rFonts w:ascii="Verdana" w:eastAsia="Verdana" w:hAnsi="Verdana" w:cs="Verdana"/>
      <w:color w:val="FFFFFF" w:themeColor="background1"/>
      <w:sz w:val="32"/>
      <w:shd w:val="clear" w:color="auto" w:fill="000000" w:themeFill="text1"/>
    </w:rPr>
  </w:style>
  <w:style w:type="paragraph" w:customStyle="1" w:styleId="SushiSectionHighlight">
    <w:name w:val="Sushi Section Highlight"/>
    <w:basedOn w:val="Normal"/>
    <w:link w:val="SushiSectionHighlightChar"/>
    <w:autoRedefine/>
    <w:qFormat/>
    <w:rsid w:val="00AB7BB1"/>
    <w:rPr>
      <w:b/>
      <w:i/>
    </w:rPr>
  </w:style>
  <w:style w:type="character" w:customStyle="1" w:styleId="SushiSectionHighlightChar">
    <w:name w:val="Sushi Section Highlight Char"/>
    <w:basedOn w:val="DefaultParagraphFont"/>
    <w:link w:val="SushiSectionHighlight"/>
    <w:rsid w:val="00AB7BB1"/>
    <w:rPr>
      <w:rFonts w:ascii="Arial" w:eastAsia="Arial" w:hAnsi="Arial" w:cs="Arial"/>
      <w:b/>
      <w:i/>
      <w:color w:val="000000" w:themeColor="text1"/>
      <w:sz w:val="24"/>
    </w:rPr>
  </w:style>
  <w:style w:type="paragraph" w:customStyle="1" w:styleId="SushiNormal">
    <w:name w:val="Sushi Normal"/>
    <w:basedOn w:val="Normal"/>
    <w:link w:val="SushiNormalChar"/>
    <w:qFormat/>
    <w:rsid w:val="00AB7BB1"/>
    <w:pPr>
      <w:spacing w:after="160"/>
      <w:ind w:left="0"/>
    </w:pPr>
    <w:rPr>
      <w:color w:val="58595B"/>
    </w:rPr>
  </w:style>
  <w:style w:type="character" w:customStyle="1" w:styleId="SushiNormalChar">
    <w:name w:val="Sushi Normal Char"/>
    <w:basedOn w:val="DefaultParagraphFont"/>
    <w:link w:val="SushiNormal"/>
    <w:rsid w:val="00AB7BB1"/>
    <w:rPr>
      <w:rFonts w:ascii="Arial" w:eastAsia="Arial" w:hAnsi="Arial" w:cs="Arial"/>
      <w:color w:val="58595B"/>
      <w:sz w:val="24"/>
    </w:rPr>
  </w:style>
  <w:style w:type="paragraph" w:customStyle="1" w:styleId="SushiHeaderTextBold">
    <w:name w:val="Sushi Header Text Bold"/>
    <w:basedOn w:val="Normal"/>
    <w:link w:val="SushiHeaderTextBoldChar"/>
    <w:qFormat/>
    <w:rsid w:val="00B51634"/>
    <w:pPr>
      <w:spacing w:after="160"/>
      <w:ind w:left="0"/>
      <w:jc w:val="right"/>
    </w:pPr>
    <w:rPr>
      <w:rFonts w:ascii="Verdana" w:eastAsia="Verdana" w:hAnsi="Verdana" w:cs="Verdana"/>
      <w:b/>
      <w:sz w:val="32"/>
    </w:rPr>
  </w:style>
  <w:style w:type="paragraph" w:customStyle="1" w:styleId="SushiHeaderText">
    <w:name w:val="Sushi Header Text"/>
    <w:basedOn w:val="Normal"/>
    <w:link w:val="SushiHeaderTextChar"/>
    <w:qFormat/>
    <w:rsid w:val="00B51634"/>
    <w:pPr>
      <w:spacing w:after="160"/>
      <w:ind w:left="0"/>
      <w:jc w:val="right"/>
    </w:pPr>
    <w:rPr>
      <w:rFonts w:ascii="Verdana" w:eastAsia="Verdana" w:hAnsi="Verdana" w:cs="Verdana"/>
      <w:sz w:val="32"/>
      <w:lang w:val="en-GB"/>
    </w:rPr>
  </w:style>
  <w:style w:type="character" w:customStyle="1" w:styleId="SushiHeaderTextBoldChar">
    <w:name w:val="Sushi Header Text Bold Char"/>
    <w:basedOn w:val="DefaultParagraphFont"/>
    <w:link w:val="SushiHeaderTextBold"/>
    <w:rsid w:val="00B51634"/>
    <w:rPr>
      <w:rFonts w:ascii="Verdana" w:eastAsia="Verdana" w:hAnsi="Verdana" w:cs="Verdana"/>
      <w:b/>
      <w:color w:val="000000" w:themeColor="text1"/>
      <w:sz w:val="32"/>
    </w:rPr>
  </w:style>
  <w:style w:type="character" w:customStyle="1" w:styleId="SushiHeaderTextChar">
    <w:name w:val="Sushi Header Text Char"/>
    <w:basedOn w:val="DefaultParagraphFont"/>
    <w:link w:val="SushiHeaderText"/>
    <w:rsid w:val="00B51634"/>
    <w:rPr>
      <w:rFonts w:ascii="Verdana" w:eastAsia="Verdana" w:hAnsi="Verdana" w:cs="Verdana"/>
      <w:color w:val="000000" w:themeColor="text1"/>
      <w:sz w:val="32"/>
      <w:lang w:val="en-GB"/>
    </w:rPr>
  </w:style>
  <w:style w:type="character" w:customStyle="1" w:styleId="tag1">
    <w:name w:val="tag1"/>
    <w:basedOn w:val="DefaultParagraphFont"/>
    <w:rsid w:val="00234D07"/>
    <w:rPr>
      <w:color w:val="800000"/>
    </w:rPr>
  </w:style>
  <w:style w:type="character" w:customStyle="1" w:styleId="pln1">
    <w:name w:val="pln1"/>
    <w:basedOn w:val="DefaultParagraphFont"/>
    <w:rsid w:val="00234D07"/>
    <w:rPr>
      <w:color w:val="000000"/>
    </w:rPr>
  </w:style>
  <w:style w:type="character" w:customStyle="1" w:styleId="atn1">
    <w:name w:val="atn1"/>
    <w:basedOn w:val="DefaultParagraphFont"/>
    <w:rsid w:val="00234D07"/>
    <w:rPr>
      <w:color w:val="FF0000"/>
    </w:rPr>
  </w:style>
  <w:style w:type="character" w:customStyle="1" w:styleId="pun1">
    <w:name w:val="pun1"/>
    <w:basedOn w:val="DefaultParagraphFont"/>
    <w:rsid w:val="00234D07"/>
    <w:rPr>
      <w:color w:val="000000"/>
    </w:rPr>
  </w:style>
  <w:style w:type="character" w:customStyle="1" w:styleId="atv1">
    <w:name w:val="atv1"/>
    <w:basedOn w:val="DefaultParagraphFont"/>
    <w:rsid w:val="00234D07"/>
    <w:rPr>
      <w:color w:val="0000FF"/>
    </w:rPr>
  </w:style>
  <w:style w:type="paragraph" w:customStyle="1" w:styleId="SushiCode">
    <w:name w:val="Sushi Code"/>
    <w:basedOn w:val="SushiNormal"/>
    <w:next w:val="SushiNormal"/>
    <w:qFormat/>
    <w:rsid w:val="007165B9"/>
    <w:pPr>
      <w:shd w:val="clear" w:color="auto" w:fill="E7E6E6" w:themeFill="background2"/>
    </w:pPr>
    <w:rPr>
      <w:rFonts w:ascii="Consolas" w:hAnsi="Consolas"/>
      <w:sz w:val="18"/>
      <w:shd w:val="clear" w:color="auto" w:fill="EEEEEE"/>
    </w:rPr>
  </w:style>
  <w:style w:type="character" w:styleId="HTMLCode">
    <w:name w:val="HTML Code"/>
    <w:basedOn w:val="DefaultParagraphFont"/>
    <w:uiPriority w:val="99"/>
    <w:semiHidden/>
    <w:unhideWhenUsed/>
    <w:rsid w:val="00234D07"/>
    <w:rPr>
      <w:rFonts w:ascii="Courier New" w:eastAsia="Times New Roman" w:hAnsi="Courier New" w:cs="Courier New" w:hint="default"/>
      <w:color w:val="DD1144"/>
      <w:sz w:val="24"/>
      <w:szCs w:val="24"/>
      <w:bdr w:val="single" w:sz="6" w:space="2" w:color="E1E1E8" w:frame="1"/>
      <w:shd w:val="clear" w:color="auto" w:fill="F7F7F9"/>
    </w:rPr>
  </w:style>
  <w:style w:type="paragraph" w:customStyle="1" w:styleId="SushiCommand">
    <w:name w:val="Sushi Command"/>
    <w:basedOn w:val="SushiNormal"/>
    <w:next w:val="SushiNormal"/>
    <w:link w:val="SushiCommandChar"/>
    <w:qFormat/>
    <w:rsid w:val="007165B9"/>
    <w:pPr>
      <w:shd w:val="clear" w:color="auto" w:fill="E7E6E6" w:themeFill="background2"/>
    </w:pPr>
    <w:rPr>
      <w:rFonts w:ascii="Courier New" w:eastAsia="Verdana" w:hAnsi="Courier New"/>
      <w:sz w:val="18"/>
      <w:szCs w:val="20"/>
    </w:rPr>
  </w:style>
  <w:style w:type="character" w:customStyle="1" w:styleId="SushiCommandChar">
    <w:name w:val="Sushi Command Char"/>
    <w:basedOn w:val="DefaultParagraphFont"/>
    <w:link w:val="SushiCommand"/>
    <w:rsid w:val="007165B9"/>
    <w:rPr>
      <w:rFonts w:ascii="Courier New" w:eastAsia="Verdana" w:hAnsi="Courier New" w:cs="Arial"/>
      <w:color w:val="58595B"/>
      <w:sz w:val="18"/>
      <w:szCs w:val="20"/>
      <w:shd w:val="clear" w:color="auto" w:fill="E7E6E6" w:themeFill="background2"/>
    </w:rPr>
  </w:style>
  <w:style w:type="character" w:styleId="Strong">
    <w:name w:val="Strong"/>
    <w:basedOn w:val="DefaultParagraphFont"/>
    <w:uiPriority w:val="22"/>
    <w:qFormat/>
    <w:rsid w:val="00CC3184"/>
    <w:rPr>
      <w:b/>
      <w:bCs/>
    </w:rPr>
  </w:style>
  <w:style w:type="character" w:styleId="BookTitle">
    <w:name w:val="Book Title"/>
    <w:basedOn w:val="DefaultParagraphFont"/>
    <w:uiPriority w:val="33"/>
    <w:qFormat/>
    <w:rsid w:val="00B65F5D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08A"/>
    <w:rPr>
      <w:rFonts w:ascii="Segoe UI" w:eastAsia="Arial" w:hAnsi="Segoe UI" w:cs="Segoe UI"/>
      <w:color w:val="000000" w:themeColor="tex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61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24295">
                              <w:marLeft w:val="0"/>
                              <w:marRight w:val="0"/>
                              <w:marTop w:val="0"/>
                              <w:marBottom w:val="10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5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9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7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3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8127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9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11913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630391">
                                      <w:marLeft w:val="-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55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36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39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86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00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46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84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07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86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27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73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64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41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38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47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94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96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87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20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7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12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4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63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98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04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80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0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4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67125">
                              <w:marLeft w:val="0"/>
                              <w:marRight w:val="0"/>
                              <w:marTop w:val="0"/>
                              <w:marBottom w:val="10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www.arduino.cc/en/Main/Software" TargetMode="External"/><Relationship Id="rId12" Type="http://schemas.openxmlformats.org/officeDocument/2006/relationships/hyperlink" Target="http://www.google.ie/url?sa=i&amp;rct=j&amp;q=&amp;esrc=s&amp;source=images&amp;cd=&amp;cad=rja&amp;uact=8&amp;ved=0ahUKEwjLh67iwqLJAhXHvRQKHaV5By8QjRwIBw&amp;url=http://www.robotshop.com/blog/en/arduino-5-minute-tutorials-lesson-2-basic-code-blink-led-2-3639&amp;psig=AFQjCNEjiMS-wScYgIHYY1tOAIgmjlbwoA&amp;ust=144822985483240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google.ie/imgres?imgurl=http://highschoolmaker.com/wp-content/uploads/2014/12/Breadboard-with-LED.png&amp;imgrefurl=http://electronics.flosscience.com/Home_LE/unit-3---introduction-to-arduino/breadboard---introduction-to-arduino&amp;h=854&amp;w=1689&amp;tbnid=H7B-ZPEvkp4DZM:&amp;docid=Nra2hxLkv90sCM&amp;ei=xehQVsSzNsHYPKCGvqgL&amp;tbm=isch&amp;ved=0ahUKEwiEqtaewaLJAhVBLA8KHSCDD7UQMwhgKDowO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r\Documents\GitHub\PiSushi\Sush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6D1B8-4931-4283-B989-2DC240044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Sushi template.dotx</Template>
  <TotalTime>11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Arduino</vt:lpstr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Arduino</dc:title>
  <dc:subject>Making an LED Blink</dc:subject>
  <dc:creator>new</dc:creator>
  <cp:keywords/>
  <cp:lastModifiedBy>Francis Reed</cp:lastModifiedBy>
  <cp:revision>6</cp:revision>
  <cp:lastPrinted>2015-11-28T16:06:00Z</cp:lastPrinted>
  <dcterms:created xsi:type="dcterms:W3CDTF">2015-11-21T21:54:00Z</dcterms:created>
  <dcterms:modified xsi:type="dcterms:W3CDTF">2015-11-28T16:06:00Z</dcterms:modified>
</cp:coreProperties>
</file>