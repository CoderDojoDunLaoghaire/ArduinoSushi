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D0" w:rsidRDefault="007B1BBF" w:rsidP="00DE48D0">
      <w:pPr>
        <w:pStyle w:val="Default"/>
        <w:ind w:left="-284"/>
        <w:rPr>
          <w:rFonts w:ascii="Arial" w:eastAsia="Arial" w:hAnsi="Arial" w:cs="Arial"/>
          <w:color w:val="58595B"/>
          <w:szCs w:val="22"/>
        </w:rPr>
      </w:pPr>
      <w:r w:rsidRPr="005D4F8F">
        <w:rPr>
          <w:rStyle w:val="SushiSectionNumber"/>
        </w:rPr>
        <w:t>1</w:t>
      </w:r>
      <w:r w:rsidR="00CC3184">
        <w:t xml:space="preserve"> </w:t>
      </w:r>
      <w:r w:rsidR="00DE48D0" w:rsidRPr="00DE48D0">
        <w:rPr>
          <w:rFonts w:ascii="Arial" w:eastAsia="Arial" w:hAnsi="Arial" w:cs="Arial"/>
          <w:color w:val="58595B"/>
          <w:szCs w:val="22"/>
        </w:rPr>
        <w:t xml:space="preserve">The Arduino is a micro controller – “open source prototyping platform” </w:t>
      </w:r>
    </w:p>
    <w:p w:rsidR="00DE48D0" w:rsidRPr="00DE48D0" w:rsidRDefault="00DE48D0" w:rsidP="00DE48D0">
      <w:pPr>
        <w:pStyle w:val="Default"/>
        <w:ind w:left="-284"/>
        <w:rPr>
          <w:rFonts w:ascii="Arial" w:eastAsia="Arial" w:hAnsi="Arial" w:cs="Arial"/>
          <w:color w:val="58595B"/>
          <w:szCs w:val="22"/>
        </w:rPr>
      </w:pPr>
    </w:p>
    <w:p w:rsidR="00DE48D0" w:rsidRPr="00DE48D0" w:rsidRDefault="00DE48D0" w:rsidP="00DE48D0">
      <w:pPr>
        <w:pStyle w:val="SushiNormal"/>
        <w:ind w:left="-288"/>
      </w:pPr>
      <w:r w:rsidRPr="00DE48D0">
        <w:t xml:space="preserve"> Devised </w:t>
      </w:r>
      <w:r w:rsidR="002C6472">
        <w:t xml:space="preserve">as </w:t>
      </w:r>
      <w:bookmarkStart w:id="0" w:name="_GoBack"/>
      <w:bookmarkEnd w:id="0"/>
      <w:r w:rsidRPr="00DE48D0">
        <w:t xml:space="preserve">an open source product </w:t>
      </w:r>
    </w:p>
    <w:p w:rsidR="00DE48D0" w:rsidRPr="00DE48D0" w:rsidRDefault="00DE48D0" w:rsidP="00DE48D0">
      <w:pPr>
        <w:pStyle w:val="SushiNormal"/>
        <w:ind w:left="-288"/>
      </w:pPr>
      <w:r w:rsidRPr="00DE48D0">
        <w:t xml:space="preserve"> Open Source is a philosophy that looks to draw in a community that self supports evolution of the product. </w:t>
      </w:r>
    </w:p>
    <w:p w:rsidR="000E61F7" w:rsidRDefault="000E61F7" w:rsidP="00B65F5D">
      <w:pPr>
        <w:pStyle w:val="SushiNormal"/>
        <w:rPr>
          <w:rStyle w:val="SushiSectionNumber"/>
        </w:rPr>
      </w:pPr>
      <w:r>
        <w:rPr>
          <w:rFonts w:ascii="TyponineSans Regular 18" w:hAnsi="TyponineSans Regular 18"/>
          <w:noProof/>
        </w:rPr>
        <w:drawing>
          <wp:inline distT="0" distB="0" distL="0" distR="0">
            <wp:extent cx="2381885" cy="2381885"/>
            <wp:effectExtent l="0" t="0" r="0" b="0"/>
            <wp:docPr id="44" name="Picture 44" descr="https://www.arduino.cc/en/uploads/Guide/USBC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arduino.cc/en/uploads/Guide/USBCab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yponineSans Regular 18" w:hAnsi="TyponineSans Regular 18"/>
          <w:noProof/>
        </w:rPr>
        <w:drawing>
          <wp:inline distT="0" distB="0" distL="0" distR="0">
            <wp:extent cx="2943031" cy="1935126"/>
            <wp:effectExtent l="0" t="0" r="0" b="8255"/>
            <wp:docPr id="43" name="Picture 43" descr="https://www.arduino.cc/en/uploads/Main/ArduinoUno_R3_Front_45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arduino.cc/en/uploads/Main/ArduinoUno_R3_Front_450p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295" cy="193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1F7" w:rsidRDefault="000E61F7" w:rsidP="00A23C86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:rsidR="00DE48D0" w:rsidRDefault="00DE48D0" w:rsidP="00DE48D0">
      <w:pPr>
        <w:pStyle w:val="Default"/>
      </w:pPr>
      <w:r>
        <w:t xml:space="preserve"> </w:t>
      </w:r>
    </w:p>
    <w:p w:rsidR="00DE48D0" w:rsidRDefault="00DE48D0" w:rsidP="00DE48D0">
      <w:pPr>
        <w:pStyle w:val="SushiNormal"/>
      </w:pPr>
      <w:r>
        <w:t xml:space="preserve">The </w:t>
      </w:r>
      <w:r>
        <w:t xml:space="preserve">Basic </w:t>
      </w:r>
      <w:r>
        <w:t xml:space="preserve">Board </w:t>
      </w:r>
      <w:r>
        <w:t xml:space="preserve">is the UNO Revision 3 </w:t>
      </w:r>
    </w:p>
    <w:p w:rsidR="00DE48D0" w:rsidRDefault="00DE48D0" w:rsidP="00DE48D0">
      <w:pPr>
        <w:pStyle w:val="SushiNormal"/>
      </w:pPr>
      <w:r w:rsidRPr="00DE48D0">
        <w:t xml:space="preserve">We </w:t>
      </w:r>
      <w:r>
        <w:t>r</w:t>
      </w:r>
      <w:r>
        <w:t xml:space="preserve">ecommended stick non conducting rubber on bottom to prevent slipping and shorting (on a metal surface) </w:t>
      </w:r>
    </w:p>
    <w:p w:rsidR="00DE48D0" w:rsidRDefault="00DE48D0" w:rsidP="00DE48D0">
      <w:pPr>
        <w:pStyle w:val="SushiNormal"/>
      </w:pPr>
      <w:r>
        <w:t xml:space="preserve"> </w:t>
      </w:r>
      <w:proofErr w:type="gramStart"/>
      <w:r>
        <w:t>Bigger</w:t>
      </w:r>
      <w:proofErr w:type="gramEnd"/>
      <w:r>
        <w:t xml:space="preserve"> boards have </w:t>
      </w:r>
    </w:p>
    <w:p w:rsidR="00DE48D0" w:rsidRDefault="00DE48D0" w:rsidP="00DE48D0">
      <w:pPr>
        <w:pStyle w:val="SushiNormal"/>
        <w:numPr>
          <w:ilvl w:val="0"/>
          <w:numId w:val="2"/>
        </w:numPr>
      </w:pPr>
      <w:r>
        <w:t xml:space="preserve">more Memory </w:t>
      </w:r>
    </w:p>
    <w:p w:rsidR="00DE48D0" w:rsidRDefault="00DE48D0" w:rsidP="00DE48D0">
      <w:pPr>
        <w:pStyle w:val="SushiNormal"/>
        <w:numPr>
          <w:ilvl w:val="0"/>
          <w:numId w:val="2"/>
        </w:numPr>
      </w:pPr>
      <w:r>
        <w:t xml:space="preserve">more inputs </w:t>
      </w:r>
    </w:p>
    <w:p w:rsidR="00DE48D0" w:rsidRDefault="00DE48D0" w:rsidP="00DE48D0">
      <w:pPr>
        <w:pStyle w:val="SushiNormal"/>
      </w:pPr>
    </w:p>
    <w:p w:rsidR="00DE48D0" w:rsidRDefault="00DE48D0" w:rsidP="00DE48D0">
      <w:pPr>
        <w:pStyle w:val="SushiNormal"/>
      </w:pPr>
      <w:r>
        <w:t xml:space="preserve"> Power options </w:t>
      </w:r>
    </w:p>
    <w:p w:rsidR="00DE48D0" w:rsidRDefault="00DE48D0" w:rsidP="00DE48D0">
      <w:pPr>
        <w:pStyle w:val="SushiNormal"/>
        <w:numPr>
          <w:ilvl w:val="0"/>
          <w:numId w:val="2"/>
        </w:numPr>
      </w:pPr>
      <w:r>
        <w:t xml:space="preserve">USB – draws 5V from the USB </w:t>
      </w:r>
    </w:p>
    <w:p w:rsidR="00DE48D0" w:rsidRDefault="00DE48D0" w:rsidP="00DE48D0">
      <w:pPr>
        <w:pStyle w:val="SushiNormal"/>
        <w:numPr>
          <w:ilvl w:val="0"/>
          <w:numId w:val="2"/>
        </w:numPr>
      </w:pPr>
      <w:r>
        <w:t xml:space="preserve">Power Jack </w:t>
      </w:r>
    </w:p>
    <w:p w:rsidR="00DE48D0" w:rsidRDefault="00DE48D0" w:rsidP="00DE48D0">
      <w:pPr>
        <w:pStyle w:val="SushiNormal"/>
        <w:numPr>
          <w:ilvl w:val="0"/>
          <w:numId w:val="2"/>
        </w:numPr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></w:t>
      </w:r>
      <w:r>
        <w:t xml:space="preserve">can run off transformer </w:t>
      </w:r>
    </w:p>
    <w:p w:rsidR="00DE48D0" w:rsidRDefault="00DE48D0" w:rsidP="00DE48D0">
      <w:pPr>
        <w:pStyle w:val="SushiNormal"/>
        <w:numPr>
          <w:ilvl w:val="0"/>
          <w:numId w:val="2"/>
        </w:numPr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></w:t>
      </w:r>
      <w:r>
        <w:t xml:space="preserve">9V battery </w:t>
      </w:r>
    </w:p>
    <w:p w:rsidR="00DE48D0" w:rsidRDefault="00DE48D0" w:rsidP="00DE48D0">
      <w:pPr>
        <w:pStyle w:val="SushiNormal"/>
        <w:numPr>
          <w:ilvl w:val="0"/>
          <w:numId w:val="2"/>
        </w:numPr>
      </w:pPr>
      <w:r>
        <w:rPr>
          <w:rFonts w:ascii="Wingdings" w:hAnsi="Wingdings" w:cs="Wingdings"/>
        </w:rPr>
        <w:t></w:t>
      </w:r>
      <w:r>
        <w:rPr>
          <w:rFonts w:ascii="Wingdings" w:hAnsi="Wingdings" w:cs="Wingdings"/>
        </w:rPr>
        <w:t></w:t>
      </w:r>
      <w:r>
        <w:t xml:space="preserve">Or a range of other voltage supplies to 12V </w:t>
      </w:r>
    </w:p>
    <w:p w:rsidR="00DE48D0" w:rsidRDefault="00DE48D0" w:rsidP="00DE48D0">
      <w:pPr>
        <w:pStyle w:val="SushiNormal"/>
      </w:pPr>
      <w:r>
        <w:lastRenderedPageBreak/>
        <w:t xml:space="preserve"> </w:t>
      </w:r>
      <w:proofErr w:type="gramStart"/>
      <w:r>
        <w:t>The</w:t>
      </w:r>
      <w:proofErr w:type="gramEnd"/>
      <w:r>
        <w:t xml:space="preserve"> microprocessor </w:t>
      </w:r>
    </w:p>
    <w:p w:rsidR="00DE48D0" w:rsidRDefault="00DE48D0" w:rsidP="00DE48D0">
      <w:pPr>
        <w:pStyle w:val="SushiNormal"/>
        <w:numPr>
          <w:ilvl w:val="0"/>
          <w:numId w:val="4"/>
        </w:numPr>
      </w:pPr>
      <w:r>
        <w:t xml:space="preserve">Mounting options </w:t>
      </w:r>
    </w:p>
    <w:p w:rsidR="00DE48D0" w:rsidRDefault="00DE48D0" w:rsidP="00DE48D0">
      <w:pPr>
        <w:pStyle w:val="SushiNormal"/>
        <w:numPr>
          <w:ilvl w:val="1"/>
          <w:numId w:val="4"/>
        </w:numPr>
      </w:pPr>
      <w:r>
        <w:t xml:space="preserve">Surface mount chip – </w:t>
      </w:r>
      <w:proofErr w:type="spellStart"/>
      <w:r>
        <w:t>i.e</w:t>
      </w:r>
      <w:proofErr w:type="spellEnd"/>
      <w:r>
        <w:t xml:space="preserve"> stuck on (SMD) </w:t>
      </w:r>
    </w:p>
    <w:p w:rsidR="00DE48D0" w:rsidRDefault="00DE48D0" w:rsidP="00DE48D0">
      <w:pPr>
        <w:pStyle w:val="SushiNormal"/>
        <w:numPr>
          <w:ilvl w:val="1"/>
          <w:numId w:val="4"/>
        </w:numPr>
      </w:pPr>
      <w:r>
        <w:t xml:space="preserve">DIP – Dual In-line Package - allows you to slot-in new one if you blow it. </w:t>
      </w:r>
    </w:p>
    <w:p w:rsidR="00DE48D0" w:rsidRDefault="00DE48D0" w:rsidP="00DE48D0">
      <w:pPr>
        <w:pStyle w:val="SushiNormal"/>
      </w:pPr>
      <w:r>
        <w:t xml:space="preserve"> Input-Output Pins (16 of) </w:t>
      </w:r>
    </w:p>
    <w:p w:rsidR="00DE48D0" w:rsidRDefault="00DE48D0" w:rsidP="00DE48D0">
      <w:pPr>
        <w:pStyle w:val="SushiNormal"/>
        <w:numPr>
          <w:ilvl w:val="0"/>
          <w:numId w:val="4"/>
        </w:numPr>
      </w:pPr>
      <w:r>
        <w:t xml:space="preserve">Digital I/O pins – can define in the code </w:t>
      </w:r>
    </w:p>
    <w:p w:rsidR="00DE48D0" w:rsidRDefault="00DE48D0" w:rsidP="00DE48D0">
      <w:pPr>
        <w:pStyle w:val="SushiNormal"/>
        <w:numPr>
          <w:ilvl w:val="0"/>
          <w:numId w:val="4"/>
        </w:numPr>
      </w:pPr>
      <w:r>
        <w:t xml:space="preserve">PWM – Pulse Width Modulation I/O </w:t>
      </w:r>
    </w:p>
    <w:p w:rsidR="00DE48D0" w:rsidRDefault="00DE48D0" w:rsidP="00DE48D0">
      <w:pPr>
        <w:pStyle w:val="SushiNormal"/>
      </w:pPr>
      <w:r>
        <w:t xml:space="preserve"> Power Source </w:t>
      </w:r>
    </w:p>
    <w:p w:rsidR="00DE48D0" w:rsidRDefault="00DE48D0" w:rsidP="00DE48D0">
      <w:pPr>
        <w:pStyle w:val="SushiNormal"/>
        <w:numPr>
          <w:ilvl w:val="0"/>
          <w:numId w:val="4"/>
        </w:numPr>
      </w:pPr>
      <w:r>
        <w:t xml:space="preserve">3.5V </w:t>
      </w:r>
    </w:p>
    <w:p w:rsidR="00DE48D0" w:rsidRDefault="00DE48D0" w:rsidP="00DE48D0">
      <w:pPr>
        <w:pStyle w:val="SushiNormal"/>
        <w:numPr>
          <w:ilvl w:val="0"/>
          <w:numId w:val="4"/>
        </w:numPr>
      </w:pPr>
      <w:r>
        <w:t xml:space="preserve">5V </w:t>
      </w:r>
    </w:p>
    <w:p w:rsidR="00DE48D0" w:rsidRDefault="00DE48D0" w:rsidP="00DE48D0">
      <w:pPr>
        <w:pStyle w:val="SushiNormal"/>
        <w:numPr>
          <w:ilvl w:val="0"/>
          <w:numId w:val="4"/>
        </w:numPr>
      </w:pPr>
      <w:r>
        <w:t xml:space="preserve">Ground </w:t>
      </w:r>
    </w:p>
    <w:p w:rsidR="00DE48D0" w:rsidRDefault="00DE48D0" w:rsidP="00DE48D0">
      <w:pPr>
        <w:pStyle w:val="SushiNormal"/>
      </w:pPr>
      <w:r>
        <w:t xml:space="preserve"> Analogue Input 0-5 </w:t>
      </w:r>
    </w:p>
    <w:p w:rsidR="00DE48D0" w:rsidRDefault="00DE48D0" w:rsidP="00DE48D0">
      <w:pPr>
        <w:pStyle w:val="SushiNormal"/>
        <w:numPr>
          <w:ilvl w:val="0"/>
          <w:numId w:val="4"/>
        </w:numPr>
      </w:pPr>
      <w:r>
        <w:t xml:space="preserve">Analogue to Digital converter. </w:t>
      </w:r>
    </w:p>
    <w:p w:rsidR="00DE48D0" w:rsidRDefault="00DE48D0" w:rsidP="00DE48D0">
      <w:pPr>
        <w:pStyle w:val="SushiNormal"/>
        <w:numPr>
          <w:ilvl w:val="0"/>
          <w:numId w:val="7"/>
        </w:numPr>
      </w:pPr>
      <w:r>
        <w:t xml:space="preserve">EG: 5V signal - modulating converts to 1-1023 </w:t>
      </w:r>
    </w:p>
    <w:p w:rsidR="00DE48D0" w:rsidRDefault="00DE48D0" w:rsidP="00DE48D0">
      <w:pPr>
        <w:pStyle w:val="SushiNormal"/>
        <w:ind w:left="-288"/>
        <w:rPr>
          <w:rStyle w:val="Hyperlink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 xml:space="preserve"> </w:t>
      </w:r>
      <w:r>
        <w:rPr>
          <w:rStyle w:val="SushiSectionNumber"/>
        </w:rPr>
        <w:t>2</w:t>
      </w:r>
      <w:r>
        <w:t xml:space="preserve"> Before using your Arduino you need to download software and drivers from the Arduino web site </w:t>
      </w:r>
      <w:hyperlink r:id="rId10" w:history="1">
        <w:r w:rsidRPr="00087A0E">
          <w:rPr>
            <w:rStyle w:val="Hyperlink"/>
          </w:rPr>
          <w:t>https://www.arduino.cc/en/Main/Software</w:t>
        </w:r>
      </w:hyperlink>
      <w:r>
        <w:rPr>
          <w:rStyle w:val="Hyperlink"/>
        </w:rPr>
        <w:t xml:space="preserve">. </w:t>
      </w:r>
    </w:p>
    <w:p w:rsidR="00DE48D0" w:rsidRDefault="00DE48D0" w:rsidP="00DE48D0">
      <w:pPr>
        <w:pStyle w:val="SushiNormal"/>
        <w:ind w:left="-284"/>
        <w:rPr>
          <w:rStyle w:val="SushiSectionNumber"/>
          <w:rFonts w:ascii="Arial" w:eastAsia="Arial" w:hAnsi="Arial" w:cs="Arial"/>
          <w:i/>
          <w:color w:val="000000" w:themeColor="text1"/>
          <w:sz w:val="24"/>
          <w:shd w:val="clear" w:color="auto" w:fill="auto"/>
        </w:rPr>
      </w:pPr>
      <w:r w:rsidRPr="00832CEC">
        <w:rPr>
          <w:rStyle w:val="SushiSectionNumber"/>
          <w:rFonts w:ascii="Arial" w:eastAsia="Arial" w:hAnsi="Arial" w:cs="Arial"/>
          <w:i/>
          <w:color w:val="000000" w:themeColor="text1"/>
          <w:sz w:val="24"/>
          <w:shd w:val="clear" w:color="auto" w:fill="auto"/>
        </w:rPr>
        <w:t xml:space="preserve">Depending on the Arduino model you are using you may need to install additional FTDI or CH340 drivers. </w:t>
      </w:r>
      <w:r>
        <w:rPr>
          <w:rStyle w:val="SushiSectionNumber"/>
          <w:rFonts w:ascii="Arial" w:eastAsia="Arial" w:hAnsi="Arial" w:cs="Arial"/>
          <w:i/>
          <w:color w:val="000000" w:themeColor="text1"/>
          <w:sz w:val="24"/>
          <w:shd w:val="clear" w:color="auto" w:fill="auto"/>
        </w:rPr>
        <w:t xml:space="preserve">Check the Serial interface chip your </w:t>
      </w:r>
      <w:proofErr w:type="spellStart"/>
      <w:r>
        <w:rPr>
          <w:rStyle w:val="SushiSectionNumber"/>
          <w:rFonts w:ascii="Arial" w:eastAsia="Arial" w:hAnsi="Arial" w:cs="Arial"/>
          <w:i/>
          <w:color w:val="000000" w:themeColor="text1"/>
          <w:sz w:val="24"/>
          <w:shd w:val="clear" w:color="auto" w:fill="auto"/>
        </w:rPr>
        <w:t>nano</w:t>
      </w:r>
      <w:proofErr w:type="spellEnd"/>
      <w:r>
        <w:rPr>
          <w:rStyle w:val="SushiSectionNumber"/>
          <w:rFonts w:ascii="Arial" w:eastAsia="Arial" w:hAnsi="Arial" w:cs="Arial"/>
          <w:i/>
          <w:color w:val="000000" w:themeColor="text1"/>
          <w:sz w:val="24"/>
          <w:shd w:val="clear" w:color="auto" w:fill="auto"/>
        </w:rPr>
        <w:t xml:space="preserve"> has. </w:t>
      </w:r>
    </w:p>
    <w:p w:rsidR="00DE48D0" w:rsidRDefault="00DE48D0" w:rsidP="00DE48D0">
      <w:pPr>
        <w:pStyle w:val="SushiNormal"/>
        <w:ind w:left="-288"/>
        <w:rPr>
          <w:rStyle w:val="SushiSectionNumber"/>
          <w:rFonts w:ascii="Arial" w:eastAsia="Arial" w:hAnsi="Arial" w:cs="Arial"/>
          <w:i/>
          <w:color w:val="0563C1" w:themeColor="hyperlink"/>
          <w:sz w:val="24"/>
          <w:u w:val="single"/>
          <w:shd w:val="clear" w:color="auto" w:fill="auto"/>
        </w:rPr>
      </w:pPr>
      <w:r>
        <w:rPr>
          <w:rStyle w:val="SushiSectionNumber"/>
          <w:rFonts w:ascii="Arial" w:eastAsia="Arial" w:hAnsi="Arial" w:cs="Arial"/>
          <w:i/>
          <w:color w:val="000000" w:themeColor="text1"/>
          <w:sz w:val="24"/>
          <w:shd w:val="clear" w:color="auto" w:fill="auto"/>
        </w:rPr>
        <w:t xml:space="preserve">The Arduino Nano CH340 drivers for Windows and </w:t>
      </w:r>
      <w:proofErr w:type="spellStart"/>
      <w:r>
        <w:rPr>
          <w:rStyle w:val="SushiSectionNumber"/>
          <w:rFonts w:ascii="Arial" w:eastAsia="Arial" w:hAnsi="Arial" w:cs="Arial"/>
          <w:i/>
          <w:color w:val="000000" w:themeColor="text1"/>
          <w:sz w:val="24"/>
          <w:shd w:val="clear" w:color="auto" w:fill="auto"/>
        </w:rPr>
        <w:t>MacOSX</w:t>
      </w:r>
      <w:proofErr w:type="spellEnd"/>
      <w:r>
        <w:rPr>
          <w:rStyle w:val="SushiSectionNumber"/>
          <w:rFonts w:ascii="Arial" w:eastAsia="Arial" w:hAnsi="Arial" w:cs="Arial"/>
          <w:i/>
          <w:color w:val="000000" w:themeColor="text1"/>
          <w:sz w:val="24"/>
          <w:shd w:val="clear" w:color="auto" w:fill="auto"/>
        </w:rPr>
        <w:t xml:space="preserve"> available from our GitHub repository.</w:t>
      </w:r>
    </w:p>
    <w:p w:rsidR="00DE48D0" w:rsidRDefault="00DE48D0" w:rsidP="00DE48D0">
      <w:pPr>
        <w:pStyle w:val="SushiNormal"/>
        <w:ind w:left="-284"/>
        <w:rPr>
          <w:rStyle w:val="SushiSectionNumber"/>
          <w:rFonts w:ascii="Arial" w:eastAsia="Arial" w:hAnsi="Arial" w:cs="Arial"/>
          <w:i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i/>
          <w:color w:val="000000" w:themeColor="text1"/>
          <w:sz w:val="24"/>
          <w:shd w:val="clear" w:color="auto" w:fill="auto"/>
        </w:rPr>
        <w:t>Additional installation steps are also found here</w:t>
      </w:r>
    </w:p>
    <w:p w:rsidR="00DE48D0" w:rsidRDefault="00DE48D0" w:rsidP="00DE48D0">
      <w:pPr>
        <w:pStyle w:val="SushiNormal"/>
        <w:ind w:left="-284"/>
      </w:pPr>
      <w:r>
        <w:rPr>
          <w:rStyle w:val="SushiSectionNumber"/>
          <w:rFonts w:ascii="Arial" w:eastAsia="Arial" w:hAnsi="Arial" w:cs="Arial"/>
          <w:i/>
          <w:color w:val="000000" w:themeColor="text1"/>
          <w:sz w:val="24"/>
          <w:shd w:val="clear" w:color="auto" w:fill="auto"/>
        </w:rPr>
        <w:t xml:space="preserve"> </w:t>
      </w:r>
      <w:hyperlink r:id="rId11" w:anchor="toc4" w:history="1">
        <w:r w:rsidRPr="00B655EA">
          <w:rPr>
            <w:rStyle w:val="Hyperlink"/>
          </w:rPr>
          <w:t>https://www.arduino.cc/en/Guide/Windows#toc4</w:t>
        </w:r>
      </w:hyperlink>
    </w:p>
    <w:p w:rsidR="00DE48D0" w:rsidRDefault="00DE48D0" w:rsidP="00DE48D0">
      <w:pPr>
        <w:pStyle w:val="SushiNormal"/>
        <w:ind w:left="-288"/>
      </w:pPr>
      <w:r>
        <w:rPr>
          <w:rStyle w:val="SushiSectionNumber"/>
        </w:rPr>
        <w:t>3</w:t>
      </w:r>
      <w:r>
        <w:t xml:space="preserve"> Now we can connect our Arduino to the PC using the USB lead. The board below in an UNO, depending on your model the board and lead may differ.</w:t>
      </w:r>
    </w:p>
    <w:p w:rsidR="000E61F7" w:rsidRDefault="000E61F7" w:rsidP="00DE48D0">
      <w:pPr>
        <w:spacing w:after="160"/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br w:type="page"/>
      </w:r>
    </w:p>
    <w:p w:rsidR="00DE48D0" w:rsidRDefault="00DE48D0" w:rsidP="00DE48D0">
      <w:pPr>
        <w:pStyle w:val="SushiNormal"/>
        <w:ind w:left="-284"/>
      </w:pPr>
      <w:r>
        <w:rPr>
          <w:rStyle w:val="SushiSectionNumber"/>
        </w:rPr>
        <w:lastRenderedPageBreak/>
        <w:t>4</w:t>
      </w:r>
      <w:r>
        <w:t xml:space="preserve"> In Windows launch “Device Manager”. Your device should show up under the COM ports</w:t>
      </w:r>
    </w:p>
    <w:p w:rsidR="00DE48D0" w:rsidRDefault="00DE48D0" w:rsidP="00DE48D0">
      <w:pPr>
        <w:pStyle w:val="SushiNormal"/>
        <w:ind w:left="-284"/>
      </w:pPr>
    </w:p>
    <w:p w:rsidR="00DE48D0" w:rsidRPr="00DE48D0" w:rsidRDefault="00DE48D0" w:rsidP="00DE48D0">
      <w:pPr>
        <w:pStyle w:val="SushiNormal"/>
        <w:ind w:left="-284"/>
      </w:pPr>
      <w:r w:rsidRPr="00DE48D0">
        <w:rPr>
          <w:noProof/>
        </w:rPr>
        <w:drawing>
          <wp:inline distT="0" distB="0" distL="0" distR="0">
            <wp:extent cx="5731510" cy="505653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8D0" w:rsidRDefault="00DE48D0" w:rsidP="000E61F7">
      <w:pPr>
        <w:pStyle w:val="SushiNormal"/>
        <w:ind w:left="-284"/>
        <w:rPr>
          <w:rStyle w:val="SushiSectionNumber"/>
        </w:rPr>
      </w:pPr>
    </w:p>
    <w:p w:rsidR="00A23C86" w:rsidRDefault="00832CEC" w:rsidP="000E61F7">
      <w:pPr>
        <w:pStyle w:val="SushiNormal"/>
        <w:ind w:left="-284"/>
      </w:pPr>
      <w:r>
        <w:rPr>
          <w:rStyle w:val="SushiSectionNumber"/>
        </w:rPr>
        <w:t>5</w:t>
      </w:r>
      <w:r>
        <w:t xml:space="preserve"> Now </w:t>
      </w:r>
      <w:r w:rsidR="00A23C86">
        <w:t xml:space="preserve">in the Arduino IDE </w:t>
      </w:r>
      <w:r>
        <w:t>we can select the correct board and serial port to which your Arduino is attached, your port should be visible under the Tools | Port menu.</w:t>
      </w:r>
      <w:r w:rsidR="00A23C86">
        <w:t xml:space="preserve"> </w:t>
      </w:r>
    </w:p>
    <w:p w:rsidR="00DE48D0" w:rsidRDefault="00DE48D0" w:rsidP="000E61F7">
      <w:pPr>
        <w:pStyle w:val="SushiNormal"/>
        <w:ind w:left="-284"/>
      </w:pPr>
      <w:r w:rsidRPr="00DE48D0">
        <w:rPr>
          <w:noProof/>
        </w:rPr>
        <w:lastRenderedPageBreak/>
        <w:drawing>
          <wp:inline distT="0" distB="0" distL="0" distR="0">
            <wp:extent cx="5731510" cy="2228806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8D0" w:rsidRDefault="00DE48D0" w:rsidP="000E61F7">
      <w:pPr>
        <w:pStyle w:val="SushiNormal"/>
        <w:ind w:left="-284"/>
      </w:pPr>
    </w:p>
    <w:p w:rsidR="00DE48D0" w:rsidRDefault="00DE48D0" w:rsidP="000E61F7">
      <w:pPr>
        <w:pStyle w:val="SushiNormal"/>
        <w:ind w:left="-284"/>
      </w:pPr>
      <w:r>
        <w:rPr>
          <w:rStyle w:val="SushiSectionNumber"/>
        </w:rPr>
        <w:t>6</w:t>
      </w:r>
      <w:r>
        <w:t xml:space="preserve"> And the right port:</w:t>
      </w:r>
    </w:p>
    <w:p w:rsidR="00DE48D0" w:rsidRDefault="00DE48D0" w:rsidP="000E61F7">
      <w:pPr>
        <w:pStyle w:val="SushiNormal"/>
        <w:ind w:left="-284"/>
      </w:pPr>
      <w:r w:rsidRPr="00DE48D0">
        <w:rPr>
          <w:noProof/>
        </w:rPr>
        <w:drawing>
          <wp:inline distT="0" distB="0" distL="0" distR="0">
            <wp:extent cx="4330700" cy="2435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8D0" w:rsidRDefault="00DE48D0" w:rsidP="000E61F7">
      <w:pPr>
        <w:pStyle w:val="SushiNormal"/>
        <w:ind w:left="-284"/>
      </w:pPr>
    </w:p>
    <w:p w:rsidR="00832CEC" w:rsidRPr="00A23C86" w:rsidRDefault="00A23C86" w:rsidP="000E61F7">
      <w:pPr>
        <w:pStyle w:val="SushiNormal"/>
        <w:ind w:left="-284"/>
        <w:rPr>
          <w:b/>
          <w:i/>
        </w:rPr>
      </w:pPr>
      <w:r w:rsidRPr="00A23C86">
        <w:rPr>
          <w:b/>
          <w:i/>
        </w:rPr>
        <w:t>Under Windows this will be a COM port, under Mac OSX this will be a /dev/</w:t>
      </w:r>
      <w:proofErr w:type="spellStart"/>
      <w:r w:rsidRPr="00A23C86">
        <w:rPr>
          <w:b/>
          <w:i/>
        </w:rPr>
        <w:t>usb</w:t>
      </w:r>
      <w:proofErr w:type="spellEnd"/>
      <w:r w:rsidRPr="00A23C86">
        <w:rPr>
          <w:b/>
          <w:i/>
        </w:rPr>
        <w:t>….port</w:t>
      </w:r>
    </w:p>
    <w:p w:rsidR="004E1C62" w:rsidRDefault="004E1C62" w:rsidP="000E61F7">
      <w:pPr>
        <w:pStyle w:val="SushiNormal"/>
        <w:ind w:left="-284"/>
      </w:pPr>
    </w:p>
    <w:p w:rsidR="00832CEC" w:rsidRDefault="00DE48D0" w:rsidP="00832CEC">
      <w:pPr>
        <w:pStyle w:val="SushiNormal"/>
        <w:ind w:left="-284"/>
      </w:pPr>
      <w:r>
        <w:rPr>
          <w:rStyle w:val="SushiSectionNumber"/>
        </w:rPr>
        <w:t>7</w:t>
      </w:r>
      <w:r w:rsidR="00832CEC">
        <w:t xml:space="preserve"> Now </w:t>
      </w:r>
      <w:r w:rsidR="00A23C86">
        <w:t xml:space="preserve">open an example program in the IDE, then </w:t>
      </w:r>
      <w:r w:rsidR="00832CEC">
        <w:t xml:space="preserve">click the Upload icon to load the program to the Arduino. </w:t>
      </w:r>
      <w:r w:rsidR="00A23C86">
        <w:t>If the drivers are installed correctly and the correct port has been selected, y</w:t>
      </w:r>
      <w:r w:rsidR="00832CEC">
        <w:t>ou will see the RX and TX lights on the Arduino flicker and a confirmation message</w:t>
      </w:r>
      <w:r w:rsidR="00A23C86">
        <w:t xml:space="preserve"> that the upload completed</w:t>
      </w:r>
      <w:r w:rsidR="00832CEC">
        <w:t>. A few seconds later you should see your program in action!</w:t>
      </w:r>
    </w:p>
    <w:p w:rsidR="00DE48D0" w:rsidRDefault="00DE48D0" w:rsidP="00832CEC">
      <w:pPr>
        <w:pStyle w:val="SushiNormal"/>
        <w:ind w:left="-284"/>
      </w:pPr>
      <w:r w:rsidRPr="00DE48D0">
        <w:rPr>
          <w:noProof/>
        </w:rPr>
        <w:lastRenderedPageBreak/>
        <w:drawing>
          <wp:inline distT="0" distB="0" distL="0" distR="0">
            <wp:extent cx="5478780" cy="261874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740" w:rsidRDefault="00702740" w:rsidP="00832CEC">
      <w:pPr>
        <w:pStyle w:val="SushiNormal"/>
        <w:ind w:left="-284"/>
      </w:pPr>
    </w:p>
    <w:p w:rsidR="004E1C62" w:rsidRDefault="004E1C62" w:rsidP="000E61F7">
      <w:pPr>
        <w:pStyle w:val="SushiNormal"/>
        <w:ind w:left="-284"/>
      </w:pPr>
      <w:r>
        <w:t>For more information and additional lessons try the following useful links:</w:t>
      </w:r>
    </w:p>
    <w:p w:rsidR="004E1C62" w:rsidRDefault="0040005B" w:rsidP="00832CEC">
      <w:pPr>
        <w:pStyle w:val="SushiNormal"/>
        <w:ind w:left="-284"/>
      </w:pPr>
      <w:hyperlink r:id="rId16" w:anchor="toc4" w:history="1">
        <w:r w:rsidR="00832CEC" w:rsidRPr="00B655EA">
          <w:rPr>
            <w:rStyle w:val="Hyperlink"/>
          </w:rPr>
          <w:t>https://www.arduino.cc/en/Guide/Windows#toc4</w:t>
        </w:r>
      </w:hyperlink>
    </w:p>
    <w:p w:rsidR="004E1C62" w:rsidRDefault="0040005B" w:rsidP="004E1C62">
      <w:pPr>
        <w:pStyle w:val="SushiNormal"/>
        <w:ind w:left="-284"/>
      </w:pPr>
      <w:hyperlink r:id="rId17" w:history="1">
        <w:r w:rsidR="00702740" w:rsidRPr="00237DDF">
          <w:rPr>
            <w:rStyle w:val="Hyperlink"/>
          </w:rPr>
          <w:t>http://kiguino.moos.io/2014/12/31/how-to-use-arduino-nano-mini-pro-with-CH340G-on-mac-osx-yosemite.html</w:t>
        </w:r>
      </w:hyperlink>
    </w:p>
    <w:p w:rsidR="00832CEC" w:rsidRDefault="00DE48D0" w:rsidP="004E1C62">
      <w:pPr>
        <w:pStyle w:val="SushiNormal"/>
        <w:ind w:left="-284"/>
      </w:pPr>
      <w:hyperlink r:id="rId18" w:history="1">
        <w:r w:rsidRPr="00032244">
          <w:rPr>
            <w:rStyle w:val="Hyperlink"/>
          </w:rPr>
          <w:t>https://www.youtube.com/watch?v=kLd_JyvKV4Y</w:t>
        </w:r>
      </w:hyperlink>
    </w:p>
    <w:p w:rsidR="00DE48D0" w:rsidRDefault="00DE48D0" w:rsidP="004E1C62">
      <w:pPr>
        <w:pStyle w:val="SushiNormal"/>
        <w:ind w:left="-284"/>
      </w:pPr>
    </w:p>
    <w:p w:rsidR="004E1C62" w:rsidRDefault="004E1C62" w:rsidP="000E61F7">
      <w:pPr>
        <w:pStyle w:val="SushiNormal"/>
        <w:ind w:left="-284"/>
      </w:pPr>
    </w:p>
    <w:p w:rsidR="004E1C62" w:rsidRDefault="004E1C62" w:rsidP="000E61F7">
      <w:pPr>
        <w:pStyle w:val="SushiNormal"/>
        <w:ind w:left="-284"/>
      </w:pPr>
    </w:p>
    <w:sectPr w:rsidR="004E1C62" w:rsidSect="00C9184F">
      <w:headerReference w:type="default" r:id="rId19"/>
      <w:footerReference w:type="default" r:id="rId20"/>
      <w:pgSz w:w="11906" w:h="16838"/>
      <w:pgMar w:top="1440" w:right="1440" w:bottom="1027" w:left="1440" w:header="720" w:footer="227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05B" w:rsidRDefault="0040005B" w:rsidP="007B1BBF">
      <w:pPr>
        <w:spacing w:line="240" w:lineRule="auto"/>
      </w:pPr>
      <w:r>
        <w:separator/>
      </w:r>
    </w:p>
  </w:endnote>
  <w:endnote w:type="continuationSeparator" w:id="0">
    <w:p w:rsidR="0040005B" w:rsidRDefault="0040005B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yponineSans Regular 18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0E5" w:rsidRDefault="00FB5368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B75689" wp14:editId="177FC141">
              <wp:simplePos x="0" y="0"/>
              <wp:positionH relativeFrom="column">
                <wp:posOffset>-914400</wp:posOffset>
              </wp:positionH>
              <wp:positionV relativeFrom="paragraph">
                <wp:posOffset>446405</wp:posOffset>
              </wp:positionV>
              <wp:extent cx="1833245" cy="21526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C9977A" id="Shape 472" o:spid="_x0000_s1026" style="position:absolute;margin-left:-1in;margin-top:35.15pt;width:144.35pt;height: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27B3D4" wp14:editId="002A9081">
              <wp:simplePos x="0" y="0"/>
              <wp:positionH relativeFrom="column">
                <wp:posOffset>918845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230106" id="Shape 473" o:spid="_x0000_s1026" style="position:absolute;margin-left:72.35pt;margin-top:35.15pt;width:151.4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1CA16B" wp14:editId="446963D5">
              <wp:simplePos x="0" y="0"/>
              <wp:positionH relativeFrom="column">
                <wp:posOffset>2842260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13C44" id="Shape 474" o:spid="_x0000_s1026" style="position:absolute;margin-left:223.8pt;margin-top:35.15pt;width:151.45pt;height: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6C9E4B1" wp14:editId="2A571DBD">
              <wp:simplePos x="0" y="0"/>
              <wp:positionH relativeFrom="column">
                <wp:posOffset>4765675</wp:posOffset>
              </wp:positionH>
              <wp:positionV relativeFrom="paragraph">
                <wp:posOffset>446754</wp:posOffset>
              </wp:positionV>
              <wp:extent cx="1872615" cy="21583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2158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6BE897" id="Shape 475" o:spid="_x0000_s1026" style="position:absolute;margin-left:375.25pt;margin-top:35.2pt;width:147.45pt;height: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+hQA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CC40E5">
      <w:rPr>
        <w:noProof/>
      </w:rPr>
      <w:drawing>
        <wp:anchor distT="0" distB="0" distL="114300" distR="114300" simplePos="0" relativeHeight="251666432" behindDoc="0" locked="0" layoutInCell="1" allowOverlap="1" wp14:anchorId="27D2229B" wp14:editId="438652CD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0E5">
      <w:rPr>
        <w:noProof/>
      </w:rPr>
      <w:drawing>
        <wp:anchor distT="0" distB="0" distL="114300" distR="114300" simplePos="0" relativeHeight="251665408" behindDoc="0" locked="0" layoutInCell="1" allowOverlap="1" wp14:anchorId="132348AF" wp14:editId="4BA81C9E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0E5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05B" w:rsidRDefault="0040005B" w:rsidP="007B1BBF">
      <w:pPr>
        <w:spacing w:line="240" w:lineRule="auto"/>
      </w:pPr>
      <w:r>
        <w:separator/>
      </w:r>
    </w:p>
  </w:footnote>
  <w:footnote w:type="continuationSeparator" w:id="0">
    <w:p w:rsidR="0040005B" w:rsidRDefault="0040005B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368" w:rsidRPr="002B1604" w:rsidRDefault="00CC3184" w:rsidP="00720B8D">
    <w:pPr>
      <w:pStyle w:val="Header"/>
    </w:pPr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AB63441" wp14:editId="3AFFA1A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5368" w:rsidRPr="005D4F8F" w:rsidRDefault="00FB5368" w:rsidP="00FB5368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5A79C3" w:rsidRPr="005A79C3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5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5A79C3" w:rsidRPr="005A79C3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5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0" y="250718"/>
                          <a:ext cx="75533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B5368" w:rsidRDefault="00CC3184" w:rsidP="00CC3184">
                                <w:pPr>
                                  <w:spacing w:after="16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Arduino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AB63441" id="Group 369" o:spid="_x0000_s1026" style="position:absolute;left:0;text-align:left;margin-left:0;margin-top:0;width:594.75pt;height:147pt;z-index:251671552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1143;top:9081;width:28123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3" o:spid="_x0000_s1028" style="position:absolute;left:62522;top:15344;width:11582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FB5368" w:rsidRPr="005D4F8F" w:rsidRDefault="00FB5368" w:rsidP="00FB5368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5A79C3" w:rsidRPr="005A79C3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5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5A79C3" w:rsidRPr="005A79C3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5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29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0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1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2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3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4" style="position:absolute;top:2507;width:75533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FB5368" w:rsidRDefault="00CC3184" w:rsidP="00CC3184">
                          <w:pPr>
                            <w:spacing w:after="160"/>
                            <w:ind w:left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Arduino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5" style="position:absolute;left:1143;top:18211;width:73532;height:458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F6B68F" wp14:editId="58C63E73">
              <wp:simplePos x="0" y="0"/>
              <wp:positionH relativeFrom="column">
                <wp:posOffset>3597275</wp:posOffset>
              </wp:positionH>
              <wp:positionV relativeFrom="paragraph">
                <wp:posOffset>383540</wp:posOffset>
              </wp:positionV>
              <wp:extent cx="2903855" cy="32829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B5368" w:rsidRPr="005D4F8F" w:rsidRDefault="00FB5368" w:rsidP="00FB5368">
                          <w:pPr>
                            <w:pStyle w:val="SushiHeaderTextBold"/>
                          </w:pPr>
                          <w:r w:rsidRPr="00B51634">
                            <w:t xml:space="preserve">I’m </w:t>
                          </w:r>
                          <w:proofErr w:type="gramStart"/>
                          <w:r w:rsidRPr="00B51634">
                            <w:t>Learning</w:t>
                          </w:r>
                          <w:proofErr w:type="gramEnd"/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F6B68F" id="Rectangle 21" o:spid="_x0000_s1036" style="position:absolute;left:0;text-align:left;margin-left:283.25pt;margin-top:30.2pt;width:228.6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" filled="f" stroked="f">
              <v:textbox inset="0,0,0,0">
                <w:txbxContent>
                  <w:p w:rsidR="00FB5368" w:rsidRPr="005D4F8F" w:rsidRDefault="00FB5368" w:rsidP="00FB5368">
                    <w:pPr>
                      <w:pStyle w:val="SushiHeaderTextBold"/>
                    </w:pPr>
                    <w:r w:rsidRPr="00B51634">
                      <w:t xml:space="preserve">I’m </w:t>
                    </w:r>
                    <w:proofErr w:type="gramStart"/>
                    <w:r w:rsidRPr="00B51634">
                      <w:t>Learning</w:t>
                    </w:r>
                    <w:proofErr w:type="gramEnd"/>
                    <w:r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56ABF3" wp14:editId="400F71E1">
              <wp:simplePos x="0" y="0"/>
              <wp:positionH relativeFrom="column">
                <wp:posOffset>2559729</wp:posOffset>
              </wp:positionH>
              <wp:positionV relativeFrom="paragraph">
                <wp:posOffset>713061</wp:posOffset>
              </wp:positionV>
              <wp:extent cx="3923665" cy="32838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B5368" w:rsidRPr="005D4F8F" w:rsidRDefault="0040005B" w:rsidP="00FB5368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-1745694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F85D8E">
                                <w:rPr>
                                  <w:rStyle w:val="SushiHeaderTextChar"/>
                                  <w:b w:val="0"/>
                                </w:rPr>
                                <w:t>Connecting my Arduino</w:t>
                              </w:r>
                            </w:sdtContent>
                          </w:sdt>
                        </w:p>
                        <w:p w:rsidR="00FB5368" w:rsidRPr="005D4F8F" w:rsidRDefault="00FB5368" w:rsidP="00FB5368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856ABF3" id="Rectangle 6" o:spid="_x0000_s1037" style="position:absolute;left:0;text-align:left;margin-left:201.55pt;margin-top:56.15pt;width:308.9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" filled="f" stroked="f">
              <v:textbox inset="0,0,0,0">
                <w:txbxContent>
                  <w:p w:rsidR="00FB5368" w:rsidRPr="005D4F8F" w:rsidRDefault="0040005B" w:rsidP="00FB5368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-1745694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F85D8E">
                          <w:rPr>
                            <w:rStyle w:val="SushiHeaderTextChar"/>
                            <w:b w:val="0"/>
                          </w:rPr>
                          <w:t>Connecting my Arduino</w:t>
                        </w:r>
                      </w:sdtContent>
                    </w:sdt>
                  </w:p>
                  <w:p w:rsidR="00FB5368" w:rsidRPr="005D4F8F" w:rsidRDefault="00FB5368" w:rsidP="00FB5368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632E9"/>
    <w:multiLevelType w:val="hybridMultilevel"/>
    <w:tmpl w:val="B0BC979A"/>
    <w:lvl w:ilvl="0" w:tplc="15721FB0">
      <w:numFmt w:val="bullet"/>
      <w:lvlText w:val=""/>
      <w:lvlJc w:val="left"/>
      <w:pPr>
        <w:ind w:left="720" w:hanging="360"/>
      </w:pPr>
      <w:rPr>
        <w:rFonts w:ascii="Symbol" w:eastAsia="Aria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2010"/>
    <w:multiLevelType w:val="hybridMultilevel"/>
    <w:tmpl w:val="626AE47E"/>
    <w:lvl w:ilvl="0" w:tplc="15721FB0">
      <w:numFmt w:val="bullet"/>
      <w:lvlText w:val=""/>
      <w:lvlJc w:val="left"/>
      <w:pPr>
        <w:ind w:left="720" w:hanging="360"/>
      </w:pPr>
      <w:rPr>
        <w:rFonts w:ascii="Symbol" w:eastAsia="Aria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941F2"/>
    <w:multiLevelType w:val="hybridMultilevel"/>
    <w:tmpl w:val="639E298E"/>
    <w:lvl w:ilvl="0" w:tplc="15721FB0">
      <w:numFmt w:val="bullet"/>
      <w:lvlText w:val=""/>
      <w:lvlJc w:val="left"/>
      <w:pPr>
        <w:ind w:left="720" w:hanging="360"/>
      </w:pPr>
      <w:rPr>
        <w:rFonts w:ascii="Symbol" w:eastAsia="Aria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44DDD"/>
    <w:multiLevelType w:val="hybridMultilevel"/>
    <w:tmpl w:val="B126A4B6"/>
    <w:lvl w:ilvl="0" w:tplc="15721FB0">
      <w:numFmt w:val="bullet"/>
      <w:lvlText w:val=""/>
      <w:lvlJc w:val="left"/>
      <w:pPr>
        <w:ind w:left="1080" w:hanging="360"/>
      </w:pPr>
      <w:rPr>
        <w:rFonts w:ascii="Symbol" w:eastAsia="Aria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F54ECD"/>
    <w:multiLevelType w:val="hybridMultilevel"/>
    <w:tmpl w:val="9B9E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490D"/>
    <w:multiLevelType w:val="hybridMultilevel"/>
    <w:tmpl w:val="D7AA16A8"/>
    <w:lvl w:ilvl="0" w:tplc="15721FB0">
      <w:numFmt w:val="bullet"/>
      <w:lvlText w:val=""/>
      <w:lvlJc w:val="left"/>
      <w:pPr>
        <w:ind w:left="720" w:hanging="360"/>
      </w:pPr>
      <w:rPr>
        <w:rFonts w:ascii="Symbol" w:eastAsia="Aria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87BC0"/>
    <w:multiLevelType w:val="hybridMultilevel"/>
    <w:tmpl w:val="875C618C"/>
    <w:lvl w:ilvl="0" w:tplc="15721FB0">
      <w:numFmt w:val="bullet"/>
      <w:lvlText w:val=""/>
      <w:lvlJc w:val="left"/>
      <w:pPr>
        <w:ind w:left="720" w:hanging="360"/>
      </w:pPr>
      <w:rPr>
        <w:rFonts w:ascii="Symbol" w:eastAsia="Arial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8B"/>
    <w:rsid w:val="000437A1"/>
    <w:rsid w:val="000570A4"/>
    <w:rsid w:val="000B48B4"/>
    <w:rsid w:val="000C47BF"/>
    <w:rsid w:val="000D565A"/>
    <w:rsid w:val="000D6925"/>
    <w:rsid w:val="000E61F7"/>
    <w:rsid w:val="00117B85"/>
    <w:rsid w:val="00145ABE"/>
    <w:rsid w:val="001570A8"/>
    <w:rsid w:val="001841F6"/>
    <w:rsid w:val="001A0953"/>
    <w:rsid w:val="001A25CD"/>
    <w:rsid w:val="001E2BF0"/>
    <w:rsid w:val="001F3CC4"/>
    <w:rsid w:val="00207E4A"/>
    <w:rsid w:val="002225A5"/>
    <w:rsid w:val="00234D07"/>
    <w:rsid w:val="00256B54"/>
    <w:rsid w:val="002C10A4"/>
    <w:rsid w:val="002C4052"/>
    <w:rsid w:val="002C6472"/>
    <w:rsid w:val="002E3286"/>
    <w:rsid w:val="002F45E2"/>
    <w:rsid w:val="00301F1F"/>
    <w:rsid w:val="003436D3"/>
    <w:rsid w:val="0034521B"/>
    <w:rsid w:val="00350B2C"/>
    <w:rsid w:val="00354586"/>
    <w:rsid w:val="0036275F"/>
    <w:rsid w:val="00366E47"/>
    <w:rsid w:val="00381B7A"/>
    <w:rsid w:val="003A4605"/>
    <w:rsid w:val="003A74CB"/>
    <w:rsid w:val="003B2B93"/>
    <w:rsid w:val="0040005B"/>
    <w:rsid w:val="004210F6"/>
    <w:rsid w:val="004231BC"/>
    <w:rsid w:val="004268DB"/>
    <w:rsid w:val="00427CAB"/>
    <w:rsid w:val="004612D3"/>
    <w:rsid w:val="004A0220"/>
    <w:rsid w:val="004C6DDD"/>
    <w:rsid w:val="004D5E1D"/>
    <w:rsid w:val="004E1C62"/>
    <w:rsid w:val="004E1D27"/>
    <w:rsid w:val="0051069B"/>
    <w:rsid w:val="0054634C"/>
    <w:rsid w:val="005525C7"/>
    <w:rsid w:val="005748E3"/>
    <w:rsid w:val="00586B44"/>
    <w:rsid w:val="005933ED"/>
    <w:rsid w:val="005A2B85"/>
    <w:rsid w:val="005A79C3"/>
    <w:rsid w:val="005C1617"/>
    <w:rsid w:val="005D4F8F"/>
    <w:rsid w:val="005E2444"/>
    <w:rsid w:val="0064408A"/>
    <w:rsid w:val="0064508C"/>
    <w:rsid w:val="00651EF2"/>
    <w:rsid w:val="00661B4B"/>
    <w:rsid w:val="006813D2"/>
    <w:rsid w:val="006B5AA8"/>
    <w:rsid w:val="006B6B26"/>
    <w:rsid w:val="006D7DB9"/>
    <w:rsid w:val="006E39B0"/>
    <w:rsid w:val="006F68D5"/>
    <w:rsid w:val="00701200"/>
    <w:rsid w:val="00702740"/>
    <w:rsid w:val="007165B9"/>
    <w:rsid w:val="00720B8D"/>
    <w:rsid w:val="00725A56"/>
    <w:rsid w:val="00737571"/>
    <w:rsid w:val="00740FA1"/>
    <w:rsid w:val="00751823"/>
    <w:rsid w:val="0076748B"/>
    <w:rsid w:val="00771C37"/>
    <w:rsid w:val="00774556"/>
    <w:rsid w:val="007964AC"/>
    <w:rsid w:val="007B1BBF"/>
    <w:rsid w:val="007E6BF6"/>
    <w:rsid w:val="007F4588"/>
    <w:rsid w:val="0080336F"/>
    <w:rsid w:val="00832CEC"/>
    <w:rsid w:val="00842E78"/>
    <w:rsid w:val="008446F6"/>
    <w:rsid w:val="008460EA"/>
    <w:rsid w:val="00852D9A"/>
    <w:rsid w:val="00863D41"/>
    <w:rsid w:val="00894A2B"/>
    <w:rsid w:val="008A07A0"/>
    <w:rsid w:val="008A45B3"/>
    <w:rsid w:val="008B4A58"/>
    <w:rsid w:val="008C105D"/>
    <w:rsid w:val="008C2F42"/>
    <w:rsid w:val="008F7632"/>
    <w:rsid w:val="00933289"/>
    <w:rsid w:val="00956713"/>
    <w:rsid w:val="00963825"/>
    <w:rsid w:val="009A16B9"/>
    <w:rsid w:val="009B7A38"/>
    <w:rsid w:val="009F33CD"/>
    <w:rsid w:val="009F5AC1"/>
    <w:rsid w:val="00A05D98"/>
    <w:rsid w:val="00A151B4"/>
    <w:rsid w:val="00A23C86"/>
    <w:rsid w:val="00A30D2E"/>
    <w:rsid w:val="00A36D9C"/>
    <w:rsid w:val="00A560E7"/>
    <w:rsid w:val="00A842C8"/>
    <w:rsid w:val="00A92848"/>
    <w:rsid w:val="00AA1AB3"/>
    <w:rsid w:val="00AB7BB1"/>
    <w:rsid w:val="00B131B4"/>
    <w:rsid w:val="00B24679"/>
    <w:rsid w:val="00B51634"/>
    <w:rsid w:val="00B54318"/>
    <w:rsid w:val="00B64D56"/>
    <w:rsid w:val="00B65610"/>
    <w:rsid w:val="00B65F5D"/>
    <w:rsid w:val="00B8235A"/>
    <w:rsid w:val="00B8509F"/>
    <w:rsid w:val="00B90794"/>
    <w:rsid w:val="00BC26D1"/>
    <w:rsid w:val="00BF1A91"/>
    <w:rsid w:val="00C3629B"/>
    <w:rsid w:val="00C55DC6"/>
    <w:rsid w:val="00C656FC"/>
    <w:rsid w:val="00C70CEF"/>
    <w:rsid w:val="00C74EBB"/>
    <w:rsid w:val="00C9184F"/>
    <w:rsid w:val="00CB237A"/>
    <w:rsid w:val="00CB7BF3"/>
    <w:rsid w:val="00CC3184"/>
    <w:rsid w:val="00CC40E5"/>
    <w:rsid w:val="00CD40A5"/>
    <w:rsid w:val="00CE45D2"/>
    <w:rsid w:val="00CF4F3E"/>
    <w:rsid w:val="00CF6744"/>
    <w:rsid w:val="00D47554"/>
    <w:rsid w:val="00D56C98"/>
    <w:rsid w:val="00D56FC0"/>
    <w:rsid w:val="00D571CB"/>
    <w:rsid w:val="00D66516"/>
    <w:rsid w:val="00DA3822"/>
    <w:rsid w:val="00DB6D4A"/>
    <w:rsid w:val="00DC4378"/>
    <w:rsid w:val="00DD3FD7"/>
    <w:rsid w:val="00DD4C68"/>
    <w:rsid w:val="00DE48D0"/>
    <w:rsid w:val="00DE646E"/>
    <w:rsid w:val="00E2560A"/>
    <w:rsid w:val="00E5270C"/>
    <w:rsid w:val="00E90ABD"/>
    <w:rsid w:val="00E91354"/>
    <w:rsid w:val="00EF0261"/>
    <w:rsid w:val="00F06AA8"/>
    <w:rsid w:val="00F10EE0"/>
    <w:rsid w:val="00F174BC"/>
    <w:rsid w:val="00F422C9"/>
    <w:rsid w:val="00F57669"/>
    <w:rsid w:val="00F85D8E"/>
    <w:rsid w:val="00F906F8"/>
    <w:rsid w:val="00FB5368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3BF03B-4203-4AD7-85EF-6D81FEE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Strong">
    <w:name w:val="Strong"/>
    <w:basedOn w:val="DefaultParagraphFont"/>
    <w:uiPriority w:val="22"/>
    <w:qFormat/>
    <w:rsid w:val="00CC3184"/>
    <w:rPr>
      <w:b/>
      <w:bCs/>
    </w:rPr>
  </w:style>
  <w:style w:type="character" w:styleId="BookTitle">
    <w:name w:val="Book Title"/>
    <w:basedOn w:val="DefaultParagraphFont"/>
    <w:uiPriority w:val="33"/>
    <w:qFormat/>
    <w:rsid w:val="00B65F5D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8A"/>
    <w:rPr>
      <w:rFonts w:ascii="Segoe UI" w:eastAsia="Arial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61F7"/>
    <w:rPr>
      <w:color w:val="0563C1" w:themeColor="hyperlink"/>
      <w:u w:val="single"/>
    </w:rPr>
  </w:style>
  <w:style w:type="paragraph" w:customStyle="1" w:styleId="Default">
    <w:name w:val="Default"/>
    <w:rsid w:val="00A23C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23C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429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127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191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30391">
                                      <w:marLeft w:val="-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8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94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87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712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hyperlink" Target="https://www.youtube.com/watch?v=kLd_JyvKV4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://kiguino.moos.io/2014/12/31/how-to-use-arduino-nano-mini-pro-with-CH340G-on-mac-osx-yosemit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duino.cc/en/Guide/Window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duino.cc/en/Guide/Window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yperlink" Target="https://www.arduino.cc/en/Main/Software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ocuments\GitHub\PiSushi\Sush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48BBF-CECA-4465-9887-3152939C0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Sushi template.dotx</Template>
  <TotalTime>26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</vt:lpstr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</dc:title>
  <dc:subject>Connecting my Arduino</dc:subject>
  <dc:creator>new</dc:creator>
  <cp:keywords/>
  <cp:lastModifiedBy>Francis Reed</cp:lastModifiedBy>
  <cp:revision>9</cp:revision>
  <cp:lastPrinted>2016-01-30T23:45:00Z</cp:lastPrinted>
  <dcterms:created xsi:type="dcterms:W3CDTF">2016-01-30T22:49:00Z</dcterms:created>
  <dcterms:modified xsi:type="dcterms:W3CDTF">2016-01-30T23:45:00Z</dcterms:modified>
</cp:coreProperties>
</file>