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8616A" w14:textId="4900C5F1" w:rsidR="004A576E" w:rsidRDefault="00FC680D" w:rsidP="007250C3">
      <w:pPr>
        <w:pStyle w:val="SushiNormal"/>
      </w:pPr>
      <w:r>
        <w:rPr>
          <w:rStyle w:val="SushiSectionNumber"/>
        </w:rPr>
        <w:t>1</w:t>
      </w:r>
      <w:r>
        <w:t xml:space="preserve"> </w:t>
      </w:r>
      <w:r w:rsidR="007250C3">
        <w:t xml:space="preserve">The DHT-xx Temperature and Humidity sensors are a low cost temperature and Humidity sensor </w:t>
      </w:r>
      <w:r w:rsidR="007250C3">
        <w:t xml:space="preserve">The DHT sensors are made of two parts, a capacitive humidity sensor and a </w:t>
      </w:r>
      <w:hyperlink r:id="rId8" w:history="1">
        <w:r w:rsidR="007250C3">
          <w:rPr>
            <w:color w:val="139BE7"/>
          </w:rPr>
          <w:t>ther</w:t>
        </w:r>
        <w:r w:rsidR="007250C3">
          <w:rPr>
            <w:color w:val="139BE7"/>
          </w:rPr>
          <w:t>m</w:t>
        </w:r>
        <w:r w:rsidR="007250C3">
          <w:rPr>
            <w:color w:val="139BE7"/>
          </w:rPr>
          <w:t>istor</w:t>
        </w:r>
      </w:hyperlink>
      <w:r w:rsidR="007250C3">
        <w:t>. There is also a very basic chip inside that does some analog to digital conversion and spits out a digital signal with the temperature and humidity. The digital signal is fairly easy to read using any microcontroller.</w:t>
      </w:r>
      <w:r w:rsidR="007250C3">
        <w:t xml:space="preserve"> There are two general types:</w:t>
      </w:r>
    </w:p>
    <w:p w14:paraId="6FCEBB25" w14:textId="77777777" w:rsidR="007250C3" w:rsidRDefault="007250C3" w:rsidP="007250C3">
      <w:pPr>
        <w:pStyle w:val="SushiNormal"/>
      </w:pPr>
      <w:hyperlink r:id="rId9" w:history="1">
        <w:r>
          <w:rPr>
            <w:color w:val="139BE7"/>
          </w:rPr>
          <w:t>DHT11</w:t>
        </w:r>
      </w:hyperlink>
    </w:p>
    <w:p w14:paraId="68EE733A" w14:textId="77777777" w:rsidR="007250C3" w:rsidRDefault="007250C3" w:rsidP="007250C3">
      <w:pPr>
        <w:pStyle w:val="SushiNormal"/>
        <w:numPr>
          <w:ilvl w:val="0"/>
          <w:numId w:val="6"/>
        </w:numPr>
      </w:pPr>
      <w:r>
        <w:t>Ultra low cost</w:t>
      </w:r>
    </w:p>
    <w:p w14:paraId="1EC758CE" w14:textId="77777777" w:rsidR="007250C3" w:rsidRDefault="007250C3" w:rsidP="007250C3">
      <w:pPr>
        <w:pStyle w:val="SushiNormal"/>
        <w:numPr>
          <w:ilvl w:val="0"/>
          <w:numId w:val="6"/>
        </w:numPr>
      </w:pPr>
      <w:r>
        <w:t>3 to 5V power and I/O</w:t>
      </w:r>
    </w:p>
    <w:p w14:paraId="60A69D6B" w14:textId="77777777" w:rsidR="007250C3" w:rsidRDefault="007250C3" w:rsidP="007250C3">
      <w:pPr>
        <w:pStyle w:val="SushiNormal"/>
        <w:numPr>
          <w:ilvl w:val="0"/>
          <w:numId w:val="6"/>
        </w:numPr>
      </w:pPr>
      <w:r>
        <w:t>2.5mA max current use during conversion (while requesting data)</w:t>
      </w:r>
    </w:p>
    <w:p w14:paraId="72F1EFC1" w14:textId="77777777" w:rsidR="007250C3" w:rsidRDefault="007250C3" w:rsidP="007250C3">
      <w:pPr>
        <w:pStyle w:val="SushiNormal"/>
        <w:numPr>
          <w:ilvl w:val="0"/>
          <w:numId w:val="6"/>
        </w:numPr>
      </w:pPr>
      <w:r>
        <w:t>Good for 20-80% humidity readings with 5% accuracy</w:t>
      </w:r>
    </w:p>
    <w:p w14:paraId="4687AFCE" w14:textId="77777777" w:rsidR="007250C3" w:rsidRDefault="007250C3" w:rsidP="007250C3">
      <w:pPr>
        <w:pStyle w:val="SushiNormal"/>
        <w:numPr>
          <w:ilvl w:val="0"/>
          <w:numId w:val="6"/>
        </w:numPr>
      </w:pPr>
      <w:r>
        <w:t>Good for 0-50°C temperature readings ±2°C accuracy</w:t>
      </w:r>
    </w:p>
    <w:p w14:paraId="5E7052DE" w14:textId="77777777" w:rsidR="007250C3" w:rsidRDefault="007250C3" w:rsidP="007250C3">
      <w:pPr>
        <w:pStyle w:val="SushiNormal"/>
        <w:numPr>
          <w:ilvl w:val="0"/>
          <w:numId w:val="6"/>
        </w:numPr>
      </w:pPr>
      <w:r>
        <w:t>No more than 1 Hz sampling rate (once every second)</w:t>
      </w:r>
    </w:p>
    <w:p w14:paraId="1627F11B" w14:textId="77777777" w:rsidR="007250C3" w:rsidRDefault="007250C3" w:rsidP="007250C3">
      <w:pPr>
        <w:pStyle w:val="SushiNormal"/>
        <w:numPr>
          <w:ilvl w:val="0"/>
          <w:numId w:val="6"/>
        </w:numPr>
      </w:pPr>
      <w:r>
        <w:t>Body size 15.5mm x 12mm x 5.5mm</w:t>
      </w:r>
    </w:p>
    <w:p w14:paraId="15596636" w14:textId="77777777" w:rsidR="007250C3" w:rsidRDefault="007250C3" w:rsidP="007250C3">
      <w:pPr>
        <w:pStyle w:val="SushiNormal"/>
        <w:numPr>
          <w:ilvl w:val="0"/>
          <w:numId w:val="6"/>
        </w:numPr>
      </w:pPr>
      <w:r>
        <w:t>4 pins with 0.1" spacing</w:t>
      </w:r>
    </w:p>
    <w:p w14:paraId="21B2F172" w14:textId="77777777" w:rsidR="007250C3" w:rsidRDefault="007250C3" w:rsidP="007250C3">
      <w:pPr>
        <w:pStyle w:val="SushiNormal"/>
      </w:pPr>
      <w:hyperlink r:id="rId10" w:history="1">
        <w:r>
          <w:rPr>
            <w:color w:val="139BE7"/>
          </w:rPr>
          <w:t>DHT22</w:t>
        </w:r>
      </w:hyperlink>
    </w:p>
    <w:p w14:paraId="68E5755C" w14:textId="77777777" w:rsidR="007250C3" w:rsidRDefault="007250C3" w:rsidP="007250C3">
      <w:pPr>
        <w:pStyle w:val="SushiNormal"/>
        <w:numPr>
          <w:ilvl w:val="0"/>
          <w:numId w:val="7"/>
        </w:numPr>
      </w:pPr>
      <w:r>
        <w:t>Low cost</w:t>
      </w:r>
    </w:p>
    <w:p w14:paraId="45D4272F" w14:textId="77777777" w:rsidR="007250C3" w:rsidRDefault="007250C3" w:rsidP="007250C3">
      <w:pPr>
        <w:pStyle w:val="SushiNormal"/>
        <w:numPr>
          <w:ilvl w:val="0"/>
          <w:numId w:val="7"/>
        </w:numPr>
      </w:pPr>
      <w:r>
        <w:t>3 to 5V power and I/O</w:t>
      </w:r>
    </w:p>
    <w:p w14:paraId="76F00AF7" w14:textId="77777777" w:rsidR="007250C3" w:rsidRDefault="007250C3" w:rsidP="007250C3">
      <w:pPr>
        <w:pStyle w:val="SushiNormal"/>
        <w:numPr>
          <w:ilvl w:val="0"/>
          <w:numId w:val="7"/>
        </w:numPr>
      </w:pPr>
      <w:r>
        <w:t>2.5mA max current use during conversion (while requesting data)</w:t>
      </w:r>
    </w:p>
    <w:p w14:paraId="71E19E36" w14:textId="77777777" w:rsidR="007250C3" w:rsidRDefault="007250C3" w:rsidP="007250C3">
      <w:pPr>
        <w:pStyle w:val="SushiNormal"/>
        <w:numPr>
          <w:ilvl w:val="0"/>
          <w:numId w:val="7"/>
        </w:numPr>
      </w:pPr>
      <w:r>
        <w:t>Good for 0-100% humidity readings with 2-5% accuracy</w:t>
      </w:r>
    </w:p>
    <w:p w14:paraId="777F80D0" w14:textId="77777777" w:rsidR="007250C3" w:rsidRDefault="007250C3" w:rsidP="007250C3">
      <w:pPr>
        <w:pStyle w:val="SushiNormal"/>
        <w:numPr>
          <w:ilvl w:val="0"/>
          <w:numId w:val="7"/>
        </w:numPr>
      </w:pPr>
      <w:r>
        <w:t>Good for -40 to 125°C temperature readings ±0.5°C accuracy</w:t>
      </w:r>
    </w:p>
    <w:p w14:paraId="717DADDC" w14:textId="77777777" w:rsidR="007250C3" w:rsidRDefault="007250C3" w:rsidP="007250C3">
      <w:pPr>
        <w:pStyle w:val="SushiNormal"/>
        <w:numPr>
          <w:ilvl w:val="0"/>
          <w:numId w:val="7"/>
        </w:numPr>
      </w:pPr>
      <w:r>
        <w:t>No more than 0.5 Hz sampling rate (once every 2 seconds)</w:t>
      </w:r>
    </w:p>
    <w:p w14:paraId="7D83CC53" w14:textId="77777777" w:rsidR="007250C3" w:rsidRDefault="007250C3" w:rsidP="007250C3">
      <w:pPr>
        <w:pStyle w:val="SushiNormal"/>
        <w:numPr>
          <w:ilvl w:val="0"/>
          <w:numId w:val="7"/>
        </w:numPr>
      </w:pPr>
      <w:r>
        <w:t>Body size 15.1mm x 25mm x 7.7mm</w:t>
      </w:r>
    </w:p>
    <w:p w14:paraId="444292A6" w14:textId="77777777" w:rsidR="007250C3" w:rsidRDefault="007250C3" w:rsidP="007250C3">
      <w:pPr>
        <w:pStyle w:val="SushiNormal"/>
        <w:numPr>
          <w:ilvl w:val="0"/>
          <w:numId w:val="7"/>
        </w:numPr>
      </w:pPr>
      <w:r>
        <w:t>4 pins with 0.1" spacing</w:t>
      </w:r>
    </w:p>
    <w:p w14:paraId="3DB68E03" w14:textId="77777777" w:rsidR="007250C3" w:rsidRDefault="007250C3" w:rsidP="007250C3">
      <w:pPr>
        <w:pStyle w:val="SushiNormal"/>
      </w:pPr>
    </w:p>
    <w:p w14:paraId="7441D214" w14:textId="77777777" w:rsidR="007250C3" w:rsidRDefault="007250C3" w:rsidP="007250C3">
      <w:pPr>
        <w:pStyle w:val="SushiNormal"/>
      </w:pPr>
    </w:p>
    <w:p w14:paraId="1C253191" w14:textId="77777777" w:rsidR="007250C3" w:rsidRDefault="007250C3" w:rsidP="007250C3">
      <w:pPr>
        <w:pStyle w:val="SushiNormal"/>
      </w:pPr>
    </w:p>
    <w:p w14:paraId="1F72CC4E" w14:textId="77777777" w:rsidR="007250C3" w:rsidRDefault="007250C3" w:rsidP="007250C3">
      <w:pPr>
        <w:pStyle w:val="SushiNormal"/>
      </w:pPr>
    </w:p>
    <w:p w14:paraId="27DEDDC6" w14:textId="77777777" w:rsidR="007250C3" w:rsidRDefault="007250C3" w:rsidP="007250C3">
      <w:pPr>
        <w:pStyle w:val="SushiNormal"/>
      </w:pPr>
      <w:r>
        <w:lastRenderedPageBreak/>
        <w:t>They have four pins</w:t>
      </w:r>
    </w:p>
    <w:p w14:paraId="2BEECF5F" w14:textId="77777777" w:rsidR="007250C3" w:rsidRDefault="007250C3" w:rsidP="007250C3">
      <w:pPr>
        <w:pStyle w:val="SushiNormal"/>
        <w:numPr>
          <w:ilvl w:val="0"/>
          <w:numId w:val="8"/>
        </w:numPr>
      </w:pPr>
      <w:r>
        <w:t>VCC (3 to 5V power)</w:t>
      </w:r>
    </w:p>
    <w:p w14:paraId="03962C35" w14:textId="77777777" w:rsidR="007250C3" w:rsidRDefault="007250C3" w:rsidP="007250C3">
      <w:pPr>
        <w:pStyle w:val="SushiNormal"/>
        <w:numPr>
          <w:ilvl w:val="0"/>
          <w:numId w:val="8"/>
        </w:numPr>
      </w:pPr>
      <w:r>
        <w:t>Data out</w:t>
      </w:r>
    </w:p>
    <w:p w14:paraId="332AA5AD" w14:textId="77777777" w:rsidR="007250C3" w:rsidRDefault="007250C3" w:rsidP="007250C3">
      <w:pPr>
        <w:pStyle w:val="SushiNormal"/>
        <w:numPr>
          <w:ilvl w:val="0"/>
          <w:numId w:val="8"/>
        </w:numPr>
      </w:pPr>
      <w:r>
        <w:t>Not connected</w:t>
      </w:r>
    </w:p>
    <w:p w14:paraId="2815E354" w14:textId="4E769F20" w:rsidR="007250C3" w:rsidRDefault="007250C3" w:rsidP="007250C3">
      <w:pPr>
        <w:pStyle w:val="SushiNormal"/>
        <w:numPr>
          <w:ilvl w:val="0"/>
          <w:numId w:val="8"/>
        </w:numPr>
      </w:pPr>
      <w:r>
        <w:t>Ground</w:t>
      </w:r>
    </w:p>
    <w:p w14:paraId="6ABED3B9" w14:textId="77777777" w:rsidR="007250C3" w:rsidRDefault="007250C3" w:rsidP="004A576E">
      <w:pPr>
        <w:pStyle w:val="SushiNormal"/>
        <w:ind w:left="-284"/>
      </w:pPr>
    </w:p>
    <w:p w14:paraId="029DDADD" w14:textId="2F2EEB4D" w:rsidR="00FC680D" w:rsidRDefault="004A576E" w:rsidP="004A576E">
      <w:pPr>
        <w:pStyle w:val="SushiNormal"/>
        <w:ind w:left="-284"/>
      </w:pPr>
      <w:r>
        <w:rPr>
          <w:rStyle w:val="SushiSectionNumber"/>
        </w:rPr>
        <w:t>2</w:t>
      </w:r>
      <w:r>
        <w:t xml:space="preserve"> </w:t>
      </w:r>
      <w:r w:rsidR="00FC680D">
        <w:t>Components required</w:t>
      </w:r>
    </w:p>
    <w:p w14:paraId="053E66F3" w14:textId="215E6D74" w:rsidR="00FC680D" w:rsidRDefault="00FC680D" w:rsidP="00FC680D">
      <w:pPr>
        <w:pStyle w:val="SushiNormal"/>
        <w:numPr>
          <w:ilvl w:val="0"/>
          <w:numId w:val="1"/>
        </w:numPr>
      </w:pPr>
      <w:r>
        <w:t>Arduino Board (</w:t>
      </w:r>
      <w:proofErr w:type="spellStart"/>
      <w:r>
        <w:t>e.g</w:t>
      </w:r>
      <w:proofErr w:type="spellEnd"/>
      <w:r>
        <w:t xml:space="preserve"> Nano v3.0)</w:t>
      </w:r>
    </w:p>
    <w:p w14:paraId="46002FA6" w14:textId="61880C80" w:rsidR="00FC680D" w:rsidRDefault="007250C3" w:rsidP="00FC680D">
      <w:pPr>
        <w:pStyle w:val="SushiNormal"/>
        <w:numPr>
          <w:ilvl w:val="0"/>
          <w:numId w:val="1"/>
        </w:numPr>
      </w:pPr>
      <w:r>
        <w:t>Temperature Detector (e.g. DHT-11</w:t>
      </w:r>
      <w:r w:rsidR="00FC680D">
        <w:t>)</w:t>
      </w:r>
    </w:p>
    <w:p w14:paraId="27DE5E8F" w14:textId="69DED2A2" w:rsidR="000E61F7" w:rsidRDefault="00FC680D" w:rsidP="00FC680D">
      <w:pPr>
        <w:pStyle w:val="SushiNormal"/>
        <w:numPr>
          <w:ilvl w:val="0"/>
          <w:numId w:val="1"/>
        </w:numPr>
      </w:pPr>
      <w:proofErr w:type="spellStart"/>
      <w:r>
        <w:t>BreadBoard</w:t>
      </w:r>
      <w:proofErr w:type="spellEnd"/>
      <w:r>
        <w:t xml:space="preserve"> </w:t>
      </w:r>
    </w:p>
    <w:p w14:paraId="5B09A02E" w14:textId="2604C45A" w:rsidR="00FC680D" w:rsidRDefault="00FC680D" w:rsidP="004A576E">
      <w:pPr>
        <w:pStyle w:val="SushiNormal"/>
        <w:numPr>
          <w:ilvl w:val="0"/>
          <w:numId w:val="1"/>
        </w:numPr>
      </w:pPr>
      <w:r>
        <w:t>Connecting Wires</w:t>
      </w:r>
    </w:p>
    <w:p w14:paraId="2ACEBC85" w14:textId="73DA9E9D" w:rsidR="00FC680D" w:rsidRDefault="004A576E" w:rsidP="00FC680D">
      <w:pPr>
        <w:pStyle w:val="SushiNormal"/>
        <w:ind w:left="-284"/>
      </w:pPr>
      <w:r>
        <w:rPr>
          <w:rStyle w:val="SushiSectionNumber"/>
        </w:rPr>
        <w:t>3</w:t>
      </w:r>
      <w:r w:rsidR="00FC680D">
        <w:t xml:space="preserve"> Wire up your components using the following diagram</w:t>
      </w:r>
    </w:p>
    <w:p w14:paraId="353F385C" w14:textId="7902E73F" w:rsidR="00FC680D" w:rsidRDefault="002E1723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00" w:themeColor="text1"/>
        </w:rPr>
        <w:drawing>
          <wp:inline distT="0" distB="0" distL="0" distR="0" wp14:anchorId="7F6E4B4D" wp14:editId="6BB105E9">
            <wp:extent cx="5731510" cy="26847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HT-11_b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A45C" w14:textId="444C7670" w:rsidR="00FC680D" w:rsidRDefault="00FC680D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3BCC12C1" w14:textId="77777777" w:rsidR="00ED5CB8" w:rsidRDefault="00ED5CB8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1EF852BA" w14:textId="77777777" w:rsidR="00ED5CB8" w:rsidRDefault="00ED5CB8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14:paraId="2C202711" w14:textId="77777777" w:rsidR="004A576E" w:rsidRDefault="004A576E" w:rsidP="00ED5CB8">
      <w:pPr>
        <w:pStyle w:val="SushiNormal"/>
        <w:rPr>
          <w:rStyle w:val="SushiSectionNumber"/>
        </w:rPr>
      </w:pPr>
    </w:p>
    <w:p w14:paraId="3B547439" w14:textId="7CBAE621" w:rsidR="007250C3" w:rsidRDefault="007250C3" w:rsidP="00ED5CB8">
      <w:pPr>
        <w:pStyle w:val="SushiNormal"/>
        <w:rPr>
          <w:rStyle w:val="SushiSectionNumber"/>
        </w:rPr>
      </w:pPr>
      <w:r>
        <w:rPr>
          <w:rFonts w:ascii="Font" w:eastAsiaTheme="minorEastAsia" w:hAnsi="Font" w:cs="Font"/>
          <w:color w:val="262626"/>
          <w:sz w:val="28"/>
          <w:szCs w:val="28"/>
        </w:rPr>
        <w:lastRenderedPageBreak/>
        <w:t>You will want to place a 10K resistor between VCC and the data pin, to act as a medium-strength pull up on the data line.</w:t>
      </w:r>
      <w:r>
        <w:rPr>
          <w:rFonts w:ascii="Font" w:eastAsiaTheme="minorEastAsia" w:hAnsi="Font" w:cs="Font"/>
          <w:color w:val="262626"/>
          <w:sz w:val="28"/>
          <w:szCs w:val="28"/>
        </w:rPr>
        <w:t xml:space="preserve"> A “pull up” ensures that the signal </w:t>
      </w:r>
      <w:r w:rsidR="00E348D1">
        <w:rPr>
          <w:rFonts w:ascii="Font" w:eastAsiaTheme="minorEastAsia" w:hAnsi="Font" w:cs="Font"/>
          <w:color w:val="262626"/>
          <w:sz w:val="28"/>
          <w:szCs w:val="28"/>
        </w:rPr>
        <w:t xml:space="preserve">that is output from the Arduino is correctly recognized </w:t>
      </w:r>
    </w:p>
    <w:p w14:paraId="31FB93DD" w14:textId="77777777" w:rsidR="007250C3" w:rsidRDefault="007250C3" w:rsidP="00ED5CB8">
      <w:pPr>
        <w:pStyle w:val="SushiNormal"/>
        <w:rPr>
          <w:rStyle w:val="SushiSectionNumber"/>
        </w:rPr>
      </w:pPr>
    </w:p>
    <w:p w14:paraId="38331B89" w14:textId="570883F3" w:rsidR="00E348D1" w:rsidRDefault="00E348D1" w:rsidP="00E348D1">
      <w:pPr>
        <w:pStyle w:val="SushiNormal"/>
        <w:ind w:left="-284"/>
      </w:pPr>
      <w:r>
        <w:rPr>
          <w:rStyle w:val="SushiSectionNumber"/>
        </w:rPr>
        <w:t>4</w:t>
      </w:r>
      <w:r>
        <w:t xml:space="preserve"> </w:t>
      </w:r>
      <w:r>
        <w:t>Download a driver and example code from the following repository</w:t>
      </w:r>
    </w:p>
    <w:p w14:paraId="4A50AB11" w14:textId="77777777" w:rsidR="00E348D1" w:rsidRDefault="00E348D1" w:rsidP="00ED5CB8">
      <w:pPr>
        <w:pStyle w:val="SushiNormal"/>
        <w:rPr>
          <w:rStyle w:val="SushiSectionNumber"/>
        </w:rPr>
      </w:pPr>
    </w:p>
    <w:p w14:paraId="291B6C90" w14:textId="1C208B6F" w:rsidR="00E348D1" w:rsidRDefault="00E348D1" w:rsidP="00E348D1">
      <w:pPr>
        <w:pStyle w:val="SushiNormal"/>
        <w:ind w:left="-284"/>
      </w:pPr>
      <w:hyperlink r:id="rId12" w:history="1">
        <w:r w:rsidRPr="00272F79">
          <w:rPr>
            <w:rStyle w:val="Hyperlink"/>
          </w:rPr>
          <w:t>https://github.com/adafruit/DHT-sensor-library</w:t>
        </w:r>
      </w:hyperlink>
    </w:p>
    <w:p w14:paraId="2791E0DD" w14:textId="77777777" w:rsidR="00E348D1" w:rsidRDefault="00E348D1" w:rsidP="00E348D1">
      <w:pPr>
        <w:pStyle w:val="SushiNormal"/>
        <w:ind w:left="-284"/>
      </w:pPr>
    </w:p>
    <w:p w14:paraId="31AB933B" w14:textId="0AC3DD85" w:rsidR="00E348D1" w:rsidRPr="00E348D1" w:rsidRDefault="00E348D1" w:rsidP="00E348D1">
      <w:pPr>
        <w:pStyle w:val="SushiNormal"/>
        <w:ind w:left="-284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t>Copy the DHT folder into the Libraries folder of the Arduino IDE installation location to install the dht.cpp driver files.</w:t>
      </w:r>
    </w:p>
    <w:p w14:paraId="7B656EB0" w14:textId="77777777" w:rsidR="00E348D1" w:rsidRDefault="00E348D1" w:rsidP="00ED5CB8">
      <w:pPr>
        <w:pStyle w:val="SushiNormal"/>
        <w:rPr>
          <w:rStyle w:val="SushiSectionNumber"/>
        </w:rPr>
      </w:pPr>
    </w:p>
    <w:p w14:paraId="1715FB47" w14:textId="77777777" w:rsidR="00E348D1" w:rsidRDefault="004A576E" w:rsidP="00E348D1">
      <w:pPr>
        <w:pStyle w:val="SushiNormal"/>
        <w:ind w:left="-284"/>
      </w:pPr>
      <w:r>
        <w:rPr>
          <w:rStyle w:val="SushiSectionNumber"/>
        </w:rPr>
        <w:t>4</w:t>
      </w:r>
      <w:r>
        <w:t xml:space="preserve"> Open the Arduino sketch – </w:t>
      </w:r>
      <w:proofErr w:type="spellStart"/>
      <w:r w:rsidR="00E348D1">
        <w:t>DHTTester.ino</w:t>
      </w:r>
      <w:proofErr w:type="spellEnd"/>
    </w:p>
    <w:p w14:paraId="45A9B0A7" w14:textId="77777777" w:rsidR="00E348D1" w:rsidRDefault="00E348D1" w:rsidP="00E348D1">
      <w:pPr>
        <w:pStyle w:val="SushiCode"/>
      </w:pPr>
    </w:p>
    <w:p w14:paraId="6C6E8B1E" w14:textId="77777777" w:rsidR="00E348D1" w:rsidRDefault="00E348D1" w:rsidP="00E348D1">
      <w:pPr>
        <w:pStyle w:val="SushiCode"/>
      </w:pPr>
      <w:r>
        <w:t>#include &lt;</w:t>
      </w:r>
      <w:proofErr w:type="spellStart"/>
      <w:r>
        <w:t>DHT.h</w:t>
      </w:r>
      <w:proofErr w:type="spellEnd"/>
      <w:r>
        <w:t>&gt;</w:t>
      </w:r>
    </w:p>
    <w:p w14:paraId="67DBDFC1" w14:textId="77777777" w:rsidR="00E348D1" w:rsidRDefault="00E348D1" w:rsidP="00E348D1">
      <w:pPr>
        <w:pStyle w:val="SushiCode"/>
      </w:pPr>
    </w:p>
    <w:p w14:paraId="7923D1A4" w14:textId="77777777" w:rsidR="00E348D1" w:rsidRDefault="00E348D1" w:rsidP="00E348D1">
      <w:pPr>
        <w:pStyle w:val="SushiCode"/>
      </w:pPr>
      <w:r>
        <w:t>// Example testing sketch for various DHT humidity/temperature sensors</w:t>
      </w:r>
    </w:p>
    <w:p w14:paraId="6E2E7B4F" w14:textId="77777777" w:rsidR="00E348D1" w:rsidRDefault="00E348D1" w:rsidP="00E348D1">
      <w:pPr>
        <w:pStyle w:val="SushiCode"/>
      </w:pPr>
      <w:r>
        <w:t xml:space="preserve">// Written by </w:t>
      </w:r>
      <w:proofErr w:type="spellStart"/>
      <w:r>
        <w:t>ladyada</w:t>
      </w:r>
      <w:proofErr w:type="spellEnd"/>
      <w:r>
        <w:t>, public domain</w:t>
      </w:r>
    </w:p>
    <w:p w14:paraId="083D73EC" w14:textId="77777777" w:rsidR="00E348D1" w:rsidRDefault="00E348D1" w:rsidP="00E348D1">
      <w:pPr>
        <w:pStyle w:val="SushiCode"/>
      </w:pPr>
    </w:p>
    <w:p w14:paraId="3894DFB4" w14:textId="77777777" w:rsidR="00E348D1" w:rsidRDefault="00E348D1" w:rsidP="00E348D1">
      <w:pPr>
        <w:pStyle w:val="SushiCode"/>
      </w:pPr>
      <w:r>
        <w:t>#include "</w:t>
      </w:r>
      <w:proofErr w:type="spellStart"/>
      <w:r>
        <w:t>DHT.h</w:t>
      </w:r>
      <w:proofErr w:type="spellEnd"/>
      <w:r>
        <w:t>"</w:t>
      </w:r>
    </w:p>
    <w:p w14:paraId="4256D45B" w14:textId="77777777" w:rsidR="00E348D1" w:rsidRDefault="00E348D1" w:rsidP="00E348D1">
      <w:pPr>
        <w:pStyle w:val="SushiCode"/>
      </w:pPr>
    </w:p>
    <w:p w14:paraId="181D8A57" w14:textId="77777777" w:rsidR="00E348D1" w:rsidRDefault="00E348D1" w:rsidP="00E348D1">
      <w:pPr>
        <w:pStyle w:val="SushiCode"/>
      </w:pPr>
      <w:r>
        <w:t>#define DHTPIN 2     // what digital pin we're connected to</w:t>
      </w:r>
    </w:p>
    <w:p w14:paraId="4050F8EF" w14:textId="77777777" w:rsidR="00E348D1" w:rsidRDefault="00E348D1" w:rsidP="00E348D1">
      <w:pPr>
        <w:pStyle w:val="SushiCode"/>
      </w:pPr>
    </w:p>
    <w:p w14:paraId="7D6AADAE" w14:textId="77777777" w:rsidR="00E348D1" w:rsidRDefault="00E348D1" w:rsidP="00E348D1">
      <w:pPr>
        <w:pStyle w:val="SushiCode"/>
      </w:pPr>
      <w:r>
        <w:t>// Uncomment whatever type you're using!</w:t>
      </w:r>
    </w:p>
    <w:p w14:paraId="0095E9A5" w14:textId="77777777" w:rsidR="00E348D1" w:rsidRDefault="00E348D1" w:rsidP="00E348D1">
      <w:pPr>
        <w:pStyle w:val="SushiCode"/>
      </w:pPr>
      <w:r>
        <w:t>#define DHTTYPE DHT11   // DHT 11</w:t>
      </w:r>
    </w:p>
    <w:p w14:paraId="1231151E" w14:textId="77777777" w:rsidR="00E348D1" w:rsidRDefault="00E348D1" w:rsidP="00E348D1">
      <w:pPr>
        <w:pStyle w:val="SushiCode"/>
      </w:pPr>
      <w:r>
        <w:t xml:space="preserve">//#define DHTTYPE DHT22   // DHT </w:t>
      </w:r>
      <w:proofErr w:type="gramStart"/>
      <w:r>
        <w:t>22  (</w:t>
      </w:r>
      <w:proofErr w:type="gramEnd"/>
      <w:r>
        <w:t>AM2302), AM2321</w:t>
      </w:r>
    </w:p>
    <w:p w14:paraId="0003DFE5" w14:textId="77777777" w:rsidR="00E348D1" w:rsidRDefault="00E348D1" w:rsidP="00E348D1">
      <w:pPr>
        <w:pStyle w:val="SushiCode"/>
      </w:pPr>
      <w:r>
        <w:t>//#define DHTTYPE DHT21   // DHT 21 (AM2301)</w:t>
      </w:r>
    </w:p>
    <w:p w14:paraId="2FB0F174" w14:textId="77777777" w:rsidR="00E348D1" w:rsidRDefault="00E348D1" w:rsidP="00E348D1">
      <w:pPr>
        <w:pStyle w:val="SushiCode"/>
      </w:pPr>
    </w:p>
    <w:p w14:paraId="322BB324" w14:textId="77777777" w:rsidR="00E348D1" w:rsidRDefault="00E348D1" w:rsidP="00E348D1">
      <w:pPr>
        <w:pStyle w:val="SushiCode"/>
      </w:pPr>
      <w:r>
        <w:t>// Connect pin 1 (on the left) of the sensor to +5V</w:t>
      </w:r>
    </w:p>
    <w:p w14:paraId="51843A61" w14:textId="77777777" w:rsidR="00E348D1" w:rsidRDefault="00E348D1" w:rsidP="00E348D1">
      <w:pPr>
        <w:pStyle w:val="SushiCode"/>
      </w:pPr>
      <w:r>
        <w:t>// NOTE: If using a board with 3.3V logic like an Arduino Due connect pin 1</w:t>
      </w:r>
    </w:p>
    <w:p w14:paraId="58C06DF5" w14:textId="77777777" w:rsidR="00E348D1" w:rsidRDefault="00E348D1" w:rsidP="00E348D1">
      <w:pPr>
        <w:pStyle w:val="SushiCode"/>
      </w:pPr>
      <w:r>
        <w:lastRenderedPageBreak/>
        <w:t>// to 3.3V instead of 5V!</w:t>
      </w:r>
    </w:p>
    <w:p w14:paraId="69473E39" w14:textId="77777777" w:rsidR="00E348D1" w:rsidRDefault="00E348D1" w:rsidP="00E348D1">
      <w:pPr>
        <w:pStyle w:val="SushiCode"/>
      </w:pPr>
      <w:r>
        <w:t>// Connect pin 2 of the sensor to whatever your DHTPIN is</w:t>
      </w:r>
    </w:p>
    <w:p w14:paraId="6D2AF1F6" w14:textId="77777777" w:rsidR="00E348D1" w:rsidRDefault="00E348D1" w:rsidP="00E348D1">
      <w:pPr>
        <w:pStyle w:val="SushiCode"/>
      </w:pPr>
      <w:r>
        <w:t>// Connect pin 4 (on the right) of the sensor to GROUND</w:t>
      </w:r>
    </w:p>
    <w:p w14:paraId="239161BB" w14:textId="77777777" w:rsidR="00E348D1" w:rsidRDefault="00E348D1" w:rsidP="00E348D1">
      <w:pPr>
        <w:pStyle w:val="SushiCode"/>
      </w:pPr>
      <w:r>
        <w:t>// Connect a 10K resistor from pin 2 (data) to pin 1 (power) of the sensor</w:t>
      </w:r>
    </w:p>
    <w:p w14:paraId="1B5F040D" w14:textId="77777777" w:rsidR="00E348D1" w:rsidRDefault="00E348D1" w:rsidP="00E348D1">
      <w:pPr>
        <w:pStyle w:val="SushiCode"/>
      </w:pPr>
    </w:p>
    <w:p w14:paraId="272B1448" w14:textId="77777777" w:rsidR="00E348D1" w:rsidRDefault="00E348D1" w:rsidP="00E348D1">
      <w:pPr>
        <w:pStyle w:val="SushiCode"/>
      </w:pPr>
      <w:r>
        <w:t>// Initialize DHT sensor.</w:t>
      </w:r>
    </w:p>
    <w:p w14:paraId="3AB5D26B" w14:textId="77777777" w:rsidR="00E348D1" w:rsidRDefault="00E348D1" w:rsidP="00E348D1">
      <w:pPr>
        <w:pStyle w:val="SushiCode"/>
      </w:pPr>
      <w:r>
        <w:t>// Note that older versions of this library took an optional third parameter to</w:t>
      </w:r>
    </w:p>
    <w:p w14:paraId="6C56188D" w14:textId="77777777" w:rsidR="00E348D1" w:rsidRDefault="00E348D1" w:rsidP="00E348D1">
      <w:pPr>
        <w:pStyle w:val="SushiCode"/>
      </w:pPr>
      <w:r>
        <w:t>// tweak the timings for faster processors.  This parameter is no longer needed</w:t>
      </w:r>
    </w:p>
    <w:p w14:paraId="3DF8D694" w14:textId="77777777" w:rsidR="00E348D1" w:rsidRDefault="00E348D1" w:rsidP="00E348D1">
      <w:pPr>
        <w:pStyle w:val="SushiCode"/>
      </w:pPr>
      <w:r>
        <w:t>// as the current DHT reading algorithm adjusts itself to work on faster procs.</w:t>
      </w:r>
    </w:p>
    <w:p w14:paraId="0E4CC143" w14:textId="77777777" w:rsidR="00E348D1" w:rsidRDefault="00E348D1" w:rsidP="00E348D1">
      <w:pPr>
        <w:pStyle w:val="SushiCode"/>
      </w:pPr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319EE47C" w14:textId="77777777" w:rsidR="00E348D1" w:rsidRDefault="00E348D1" w:rsidP="00E348D1">
      <w:pPr>
        <w:pStyle w:val="SushiCode"/>
      </w:pPr>
    </w:p>
    <w:p w14:paraId="37B024EA" w14:textId="77777777" w:rsidR="00E348D1" w:rsidRDefault="00E348D1" w:rsidP="00E348D1">
      <w:pPr>
        <w:pStyle w:val="SushiCode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B8503DD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8F233D7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DHTxx</w:t>
      </w:r>
      <w:proofErr w:type="spellEnd"/>
      <w:r>
        <w:t xml:space="preserve"> test!");</w:t>
      </w:r>
    </w:p>
    <w:p w14:paraId="3EBB9101" w14:textId="77777777" w:rsidR="00E348D1" w:rsidRDefault="00E348D1" w:rsidP="00E348D1">
      <w:pPr>
        <w:pStyle w:val="SushiCode"/>
      </w:pPr>
    </w:p>
    <w:p w14:paraId="3CB69B4C" w14:textId="77777777" w:rsidR="00E348D1" w:rsidRDefault="00E348D1" w:rsidP="00E348D1">
      <w:pPr>
        <w:pStyle w:val="SushiCode"/>
      </w:pPr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44707479" w14:textId="77777777" w:rsidR="00E348D1" w:rsidRDefault="00E348D1" w:rsidP="00E348D1">
      <w:pPr>
        <w:pStyle w:val="SushiCode"/>
      </w:pPr>
      <w:r>
        <w:t>}</w:t>
      </w:r>
    </w:p>
    <w:p w14:paraId="293112D6" w14:textId="77777777" w:rsidR="00E348D1" w:rsidRDefault="00E348D1" w:rsidP="00E348D1">
      <w:pPr>
        <w:pStyle w:val="SushiCode"/>
      </w:pPr>
    </w:p>
    <w:p w14:paraId="5AAC5D27" w14:textId="77777777" w:rsidR="00E348D1" w:rsidRDefault="00E348D1" w:rsidP="00E348D1">
      <w:pPr>
        <w:pStyle w:val="SushiCode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17E90F7" w14:textId="77777777" w:rsidR="00E348D1" w:rsidRDefault="00E348D1" w:rsidP="00E348D1">
      <w:pPr>
        <w:pStyle w:val="SushiCode"/>
      </w:pPr>
      <w:r>
        <w:t xml:space="preserve">  // Wait a few seconds between measurements.</w:t>
      </w:r>
    </w:p>
    <w:p w14:paraId="0F8C0782" w14:textId="77777777" w:rsidR="00E348D1" w:rsidRDefault="00E348D1" w:rsidP="00E348D1">
      <w:pPr>
        <w:pStyle w:val="SushiCode"/>
      </w:pPr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0A08CD69" w14:textId="77777777" w:rsidR="00E348D1" w:rsidRDefault="00E348D1" w:rsidP="00E348D1">
      <w:pPr>
        <w:pStyle w:val="SushiCode"/>
      </w:pPr>
    </w:p>
    <w:p w14:paraId="0EBCFE0E" w14:textId="77777777" w:rsidR="00E348D1" w:rsidRDefault="00E348D1" w:rsidP="00E348D1">
      <w:pPr>
        <w:pStyle w:val="SushiCode"/>
      </w:pPr>
      <w:r>
        <w:t xml:space="preserve">  // Reading temperature or humidity takes about 250 milliseconds!</w:t>
      </w:r>
    </w:p>
    <w:p w14:paraId="036B0873" w14:textId="77777777" w:rsidR="00E348D1" w:rsidRDefault="00E348D1" w:rsidP="00E348D1">
      <w:pPr>
        <w:pStyle w:val="SushiCode"/>
      </w:pPr>
      <w:r>
        <w:t xml:space="preserve">  // Sensor readings may also be up to 2 seconds 'old' (its a very slow sensor)</w:t>
      </w:r>
    </w:p>
    <w:p w14:paraId="3C2FE172" w14:textId="77777777" w:rsidR="00E348D1" w:rsidRDefault="00E348D1" w:rsidP="00E348D1">
      <w:pPr>
        <w:pStyle w:val="SushiCode"/>
      </w:pPr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13E898B3" w14:textId="77777777" w:rsidR="00E348D1" w:rsidRDefault="00E348D1" w:rsidP="00E348D1">
      <w:pPr>
        <w:pStyle w:val="SushiCode"/>
      </w:pPr>
      <w:r>
        <w:t xml:space="preserve">  // Read temperature as Celsius (the default)</w:t>
      </w:r>
    </w:p>
    <w:p w14:paraId="5D36CD0A" w14:textId="77777777" w:rsidR="00E348D1" w:rsidRDefault="00E348D1" w:rsidP="00E348D1">
      <w:pPr>
        <w:pStyle w:val="SushiCode"/>
      </w:pPr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1A64D373" w14:textId="77777777" w:rsidR="00E348D1" w:rsidRDefault="00E348D1" w:rsidP="00E348D1">
      <w:pPr>
        <w:pStyle w:val="SushiCode"/>
      </w:pPr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14:paraId="29109BF3" w14:textId="77777777" w:rsidR="00E348D1" w:rsidRDefault="00E348D1" w:rsidP="00E348D1">
      <w:pPr>
        <w:pStyle w:val="SushiCode"/>
      </w:pPr>
      <w:r>
        <w:t xml:space="preserve">  float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14:paraId="7D3B8374" w14:textId="77777777" w:rsidR="00E348D1" w:rsidRDefault="00E348D1" w:rsidP="00E348D1">
      <w:pPr>
        <w:pStyle w:val="SushiCode"/>
      </w:pPr>
    </w:p>
    <w:p w14:paraId="6F2EF299" w14:textId="77777777" w:rsidR="00E348D1" w:rsidRDefault="00E348D1" w:rsidP="00E348D1">
      <w:pPr>
        <w:pStyle w:val="SushiCode"/>
      </w:pPr>
      <w:r>
        <w:t xml:space="preserve">  // Check if any reads failed and exit early (to try again).</w:t>
      </w:r>
    </w:p>
    <w:p w14:paraId="771DC25A" w14:textId="77777777" w:rsidR="00E348D1" w:rsidRDefault="00E348D1" w:rsidP="00E348D1">
      <w:pPr>
        <w:pStyle w:val="SushiCode"/>
      </w:pPr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14:paraId="4BB5F0C1" w14:textId="77777777" w:rsidR="00E348D1" w:rsidRDefault="00E348D1" w:rsidP="00E348D1">
      <w:pPr>
        <w:pStyle w:val="SushiCode"/>
      </w:pPr>
      <w:r>
        <w:lastRenderedPageBreak/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1DE1F1E9" w14:textId="77777777" w:rsidR="00E348D1" w:rsidRDefault="00E348D1" w:rsidP="00E348D1">
      <w:pPr>
        <w:pStyle w:val="SushiCode"/>
      </w:pPr>
      <w:r>
        <w:t xml:space="preserve">    return;</w:t>
      </w:r>
    </w:p>
    <w:p w14:paraId="000A2A4D" w14:textId="77777777" w:rsidR="00E348D1" w:rsidRDefault="00E348D1" w:rsidP="00E348D1">
      <w:pPr>
        <w:pStyle w:val="SushiCode"/>
      </w:pPr>
      <w:r>
        <w:t xml:space="preserve">  }</w:t>
      </w:r>
    </w:p>
    <w:p w14:paraId="2105775C" w14:textId="77777777" w:rsidR="00E348D1" w:rsidRDefault="00E348D1" w:rsidP="00E348D1">
      <w:pPr>
        <w:pStyle w:val="SushiCode"/>
      </w:pPr>
    </w:p>
    <w:p w14:paraId="69C0BE6A" w14:textId="77777777" w:rsidR="00E348D1" w:rsidRDefault="00E348D1" w:rsidP="00E348D1">
      <w:pPr>
        <w:pStyle w:val="SushiCode"/>
      </w:pPr>
      <w:r>
        <w:t xml:space="preserve">  // Compute heat index in Fahrenheit (the default)</w:t>
      </w:r>
    </w:p>
    <w:p w14:paraId="2255E69D" w14:textId="77777777" w:rsidR="00E348D1" w:rsidRDefault="00E348D1" w:rsidP="00E348D1">
      <w:pPr>
        <w:pStyle w:val="SushiCode"/>
      </w:pPr>
      <w:r>
        <w:t xml:space="preserve">  float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14:paraId="547CE369" w14:textId="77777777" w:rsidR="00E348D1" w:rsidRDefault="00E348D1" w:rsidP="00E348D1">
      <w:pPr>
        <w:pStyle w:val="SushiCode"/>
      </w:pPr>
      <w:r>
        <w:t xml:space="preserve">  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14:paraId="562D0CD5" w14:textId="77777777" w:rsidR="00E348D1" w:rsidRDefault="00E348D1" w:rsidP="00E348D1">
      <w:pPr>
        <w:pStyle w:val="SushiCode"/>
      </w:pPr>
      <w:r>
        <w:t xml:space="preserve">  float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14:paraId="1952317B" w14:textId="77777777" w:rsidR="00E348D1" w:rsidRDefault="00E348D1" w:rsidP="00E348D1">
      <w:pPr>
        <w:pStyle w:val="SushiCode"/>
      </w:pPr>
    </w:p>
    <w:p w14:paraId="0140F6F5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("Humidity: ");</w:t>
      </w:r>
    </w:p>
    <w:p w14:paraId="344EBC1E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(h);</w:t>
      </w:r>
    </w:p>
    <w:p w14:paraId="4B939DB2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(" %\t");</w:t>
      </w:r>
    </w:p>
    <w:p w14:paraId="79158FFD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4B41C8A8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(t);</w:t>
      </w:r>
    </w:p>
    <w:p w14:paraId="35BBB6AA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(" *C ");</w:t>
      </w:r>
    </w:p>
    <w:p w14:paraId="7D5B653B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(f);</w:t>
      </w:r>
    </w:p>
    <w:p w14:paraId="36478198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(" *F\t");</w:t>
      </w:r>
    </w:p>
    <w:p w14:paraId="7043731E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("Heat index: ");</w:t>
      </w:r>
    </w:p>
    <w:p w14:paraId="66A42A00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(hic);</w:t>
      </w:r>
    </w:p>
    <w:p w14:paraId="42EC359D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(" *C ");</w:t>
      </w:r>
    </w:p>
    <w:p w14:paraId="7AD1AC49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hif</w:t>
      </w:r>
      <w:proofErr w:type="spellEnd"/>
      <w:r>
        <w:t>);</w:t>
      </w:r>
    </w:p>
    <w:p w14:paraId="58CB6E12" w14:textId="77777777" w:rsidR="00E348D1" w:rsidRDefault="00E348D1" w:rsidP="00E348D1">
      <w:pPr>
        <w:pStyle w:val="SushiCode"/>
      </w:pPr>
      <w:r>
        <w:t xml:space="preserve">  </w:t>
      </w:r>
      <w:proofErr w:type="spellStart"/>
      <w:r>
        <w:t>Serial.println</w:t>
      </w:r>
      <w:proofErr w:type="spellEnd"/>
      <w:r>
        <w:t>(" *F");</w:t>
      </w:r>
    </w:p>
    <w:p w14:paraId="74007027" w14:textId="0F4A84A1" w:rsidR="004A576E" w:rsidRDefault="00E348D1" w:rsidP="00E348D1">
      <w:pPr>
        <w:pStyle w:val="SushiCode"/>
      </w:pPr>
      <w:r>
        <w:t>}</w:t>
      </w:r>
    </w:p>
    <w:p w14:paraId="25FBEE3A" w14:textId="0976145C" w:rsidR="004A576E" w:rsidRDefault="004A576E" w:rsidP="004A576E">
      <w:pPr>
        <w:pStyle w:val="SushiNormal"/>
        <w:ind w:left="-284"/>
      </w:pPr>
      <w:r>
        <w:rPr>
          <w:rStyle w:val="SushiSectionNumber"/>
        </w:rPr>
        <w:t>5</w:t>
      </w:r>
      <w:r>
        <w:t xml:space="preserve"> Th</w:t>
      </w:r>
      <w:r w:rsidR="00E348D1">
        <w:t>is example uses pin 2 of the Arduino as the input for the Pin 2 output of the DHT-11.</w:t>
      </w:r>
      <w:r>
        <w:t xml:space="preserve"> </w:t>
      </w:r>
      <w:r w:rsidR="00E348D1">
        <w:t xml:space="preserve"> You will have to ensure the correct Define function is uncommented for the model of sensor you are using.</w:t>
      </w:r>
    </w:p>
    <w:p w14:paraId="56A16A41" w14:textId="77777777" w:rsidR="00E348D1" w:rsidRDefault="00E348D1" w:rsidP="004A576E">
      <w:pPr>
        <w:pStyle w:val="SushiNormal"/>
        <w:ind w:left="-284"/>
      </w:pPr>
    </w:p>
    <w:p w14:paraId="11F7D19C" w14:textId="4FF92AF0" w:rsidR="00E348D1" w:rsidRDefault="00E348D1" w:rsidP="004A576E">
      <w:pPr>
        <w:pStyle w:val="SushiNormal"/>
        <w:ind w:left="-284"/>
      </w:pPr>
      <w:r>
        <w:t xml:space="preserve">The </w:t>
      </w:r>
      <w:r w:rsidR="00286167">
        <w:t xml:space="preserve">DHT library has functions to begin sensing, read the temperature (in Celsius or </w:t>
      </w:r>
      <w:proofErr w:type="gramStart"/>
      <w:r w:rsidR="00286167">
        <w:t>Fahrenheit )</w:t>
      </w:r>
      <w:proofErr w:type="gramEnd"/>
      <w:r w:rsidR="00286167">
        <w:t xml:space="preserve"> and return a heat index (what a temperature feels like to the human body)</w:t>
      </w:r>
    </w:p>
    <w:p w14:paraId="6434E91F" w14:textId="77777777" w:rsidR="007D1306" w:rsidRDefault="007D1306" w:rsidP="004A576E">
      <w:pPr>
        <w:pStyle w:val="SushiNormal"/>
        <w:ind w:left="-284"/>
      </w:pPr>
    </w:p>
    <w:p w14:paraId="70F10092" w14:textId="3F88E633" w:rsidR="00ED5CB8" w:rsidRDefault="00286167" w:rsidP="00ED5CB8">
      <w:pPr>
        <w:pStyle w:val="SushiNormal"/>
        <w:ind w:left="-284"/>
      </w:pPr>
      <w:r w:rsidRPr="00286167">
        <w:lastRenderedPageBreak/>
        <w:drawing>
          <wp:inline distT="0" distB="0" distL="0" distR="0" wp14:anchorId="01F41271" wp14:editId="10A27AC4">
            <wp:extent cx="5731510" cy="2308225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E73C" w14:textId="77777777" w:rsidR="00ED5CB8" w:rsidRDefault="00ED5CB8" w:rsidP="004A576E">
      <w:pPr>
        <w:pStyle w:val="SushiNormal"/>
        <w:ind w:left="-284"/>
      </w:pPr>
    </w:p>
    <w:p w14:paraId="2098EB4E" w14:textId="678551FD" w:rsidR="007D1306" w:rsidRDefault="007D1306" w:rsidP="004A576E">
      <w:pPr>
        <w:pStyle w:val="SushiNormal"/>
        <w:ind w:left="-284"/>
      </w:pPr>
      <w:r>
        <w:t>Give it a try!</w:t>
      </w:r>
    </w:p>
    <w:p w14:paraId="2587D865" w14:textId="77777777" w:rsidR="007D1306" w:rsidRDefault="007D1306" w:rsidP="004A576E">
      <w:pPr>
        <w:pStyle w:val="SushiNormal"/>
        <w:ind w:left="-284"/>
      </w:pPr>
    </w:p>
    <w:p w14:paraId="7B87601F" w14:textId="06754505" w:rsidR="007D1306" w:rsidRDefault="007D1306" w:rsidP="004A576E">
      <w:pPr>
        <w:pStyle w:val="SushiNormal"/>
        <w:ind w:left="-284"/>
      </w:pPr>
      <w:r>
        <w:rPr>
          <w:rStyle w:val="SushiSectionNumber"/>
        </w:rPr>
        <w:t>6</w:t>
      </w:r>
      <w:r>
        <w:t xml:space="preserve"> What projects can yo</w:t>
      </w:r>
      <w:r w:rsidR="007250C3">
        <w:t>u think that might make use of such a sensor?</w:t>
      </w:r>
    </w:p>
    <w:p w14:paraId="00A732B4" w14:textId="77777777" w:rsidR="007D1306" w:rsidRDefault="007D1306" w:rsidP="004A576E">
      <w:pPr>
        <w:pStyle w:val="SushiNormal"/>
        <w:ind w:left="-284"/>
      </w:pPr>
    </w:p>
    <w:p w14:paraId="4FDB6BE6" w14:textId="77777777" w:rsidR="004A576E" w:rsidRDefault="004A576E" w:rsidP="004A576E">
      <w:pPr>
        <w:pStyle w:val="SushiNormal"/>
        <w:ind w:left="-284"/>
      </w:pPr>
    </w:p>
    <w:p w14:paraId="09BD1A17" w14:textId="2753C669" w:rsidR="004A576E" w:rsidRDefault="00D96B1C" w:rsidP="004A576E">
      <w:pPr>
        <w:pStyle w:val="SushiNormal"/>
        <w:ind w:left="-284"/>
      </w:pPr>
      <w:r>
        <w:t>Other useful sources of information:</w:t>
      </w:r>
    </w:p>
    <w:p w14:paraId="3F39CBFF" w14:textId="77777777" w:rsidR="00D96B1C" w:rsidRDefault="00D96B1C" w:rsidP="004A576E">
      <w:pPr>
        <w:pStyle w:val="SushiNormal"/>
        <w:ind w:left="-284"/>
      </w:pPr>
      <w:bookmarkStart w:id="0" w:name="_GoBack"/>
      <w:bookmarkEnd w:id="0"/>
    </w:p>
    <w:p w14:paraId="53EF7CA4" w14:textId="78D8804D" w:rsidR="00D96B1C" w:rsidRDefault="00D96B1C" w:rsidP="004A576E">
      <w:pPr>
        <w:pStyle w:val="SushiNormal"/>
        <w:ind w:left="-284"/>
      </w:pPr>
      <w:hyperlink r:id="rId14" w:history="1">
        <w:r w:rsidRPr="00272F79">
          <w:rPr>
            <w:rStyle w:val="Hyperlink"/>
          </w:rPr>
          <w:t>https://learn.adafruit.com/dht/using-a-dhtxx-sensor</w:t>
        </w:r>
      </w:hyperlink>
    </w:p>
    <w:p w14:paraId="18E70146" w14:textId="77777777" w:rsidR="00D96B1C" w:rsidRDefault="00D96B1C" w:rsidP="004A576E">
      <w:pPr>
        <w:pStyle w:val="SushiNormal"/>
        <w:ind w:left="-284"/>
      </w:pPr>
    </w:p>
    <w:p w14:paraId="03D323EA" w14:textId="77777777" w:rsidR="004A576E" w:rsidRDefault="004A576E" w:rsidP="004A576E">
      <w:pPr>
        <w:pStyle w:val="SushiNormal"/>
        <w:ind w:left="-284"/>
      </w:pPr>
    </w:p>
    <w:sectPr w:rsidR="004A576E" w:rsidSect="00C9184F">
      <w:headerReference w:type="default" r:id="rId15"/>
      <w:footerReference w:type="default" r:id="rId16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40C28" w14:textId="77777777" w:rsidR="00C433D9" w:rsidRDefault="00C433D9" w:rsidP="007B1BBF">
      <w:pPr>
        <w:spacing w:line="240" w:lineRule="auto"/>
      </w:pPr>
      <w:r>
        <w:separator/>
      </w:r>
    </w:p>
  </w:endnote>
  <w:endnote w:type="continuationSeparator" w:id="0">
    <w:p w14:paraId="067645FE" w14:textId="77777777" w:rsidR="00C433D9" w:rsidRDefault="00C433D9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A1DE6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D7A6C7" wp14:editId="1625E215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1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5F0589" wp14:editId="466444AB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2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B1D2E" wp14:editId="328B2502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F179984" wp14:editId="676923FC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4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47965BE1" wp14:editId="6E4F9EB4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7F8842AB" wp14:editId="29728DE3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63B02" w14:textId="77777777" w:rsidR="00C433D9" w:rsidRDefault="00C433D9" w:rsidP="007B1BBF">
      <w:pPr>
        <w:spacing w:line="240" w:lineRule="auto"/>
      </w:pPr>
      <w:r>
        <w:separator/>
      </w:r>
    </w:p>
  </w:footnote>
  <w:footnote w:type="continuationSeparator" w:id="0">
    <w:p w14:paraId="15121C56" w14:textId="77777777" w:rsidR="00C433D9" w:rsidRDefault="00C433D9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66A0F" w14:textId="77777777"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98D8A76" wp14:editId="1605926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BA095E" w14:textId="77777777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D96B1C" w:rsidRPr="00D96B1C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6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D96B1C" w:rsidRPr="00D96B1C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6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F2E7F75" w14:textId="77777777"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98D8A76" id="Group_x0020_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25,186690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_x0020_8" o:spid="_x0000_s1027" type="#_x0000_t75" style="position:absolute;left:114300;top:908150;width:2812329;height:7946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Q&#10;MNe/AAAA2gAAAA8AAABkcnMvZG93bnJldi54bWxET82KwjAQvgv7DmEW9qbpelCppmXZRZQVD7Y+&#10;wNiMbbWZlCba+vbmIHj8+P5X6WAacafO1ZYVfE8iEMSF1TWXCo75erwA4TyyxsYyKXiQgzT5GK0w&#10;1rbnA90zX4oQwi5GBZX3bSylKyoy6Ca2JQ7c2XYGfYBdKXWHfQg3jZxG0UwarDk0VNjSb0XFNbsZ&#10;Bft2R309/zsdNpferG22y7f/c6W+PoefJQhPg3+LX+6tVhC2hivhBsjkC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QEDDXvwAAANoAAAAPAAAAAAAAAAAAAAAAAJwCAABkcnMv&#10;ZG93bnJldi54bWxQSwUGAAAAAAQABAD3AAAAiAMAAAAA&#10;">
                <v:imagedata r:id="rId2" o:title=""/>
              </v:shape>
              <v:rect id="Rectangle_x0020_13" o:spid="_x0000_s1028" style="position:absolute;left:6252297;top:1534469;width:1158153;height:3079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x3wQAA&#10;ANsAAAAPAAAAZHJzL2Rvd25yZXYueG1sRE9Li8IwEL4L/ocwwt40VWHRahTxgR59gXobmrEtNpPS&#10;RNvdX2+Ehb3Nx/ec6bwxhXhR5XLLCvq9CARxYnXOqYLzadMdgXAeWWNhmRT8kIP5rN2aYqxtzQd6&#10;HX0qQgi7GBVk3pexlC7JyKDr2ZI4cHdbGfQBVqnUFdYh3BRyEEXf0mDOoSHDkpYZJY/j0yjYjsrF&#10;dWd/67RY37aX/WW8Oo29Ul+dZjEB4anx/+I/906H+UP4/BIOkL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5sd8EAAADbAAAADwAAAAAAAAAAAAAAAACXAgAAZHJzL2Rvd25y&#10;ZXYueG1sUEsFBgAAAAAEAAQA9QAAAIUDAAAAAA==&#10;" filled="f" stroked="f">
                <v:textbox inset="0,0,0,0">
                  <w:txbxContent>
                    <w:p w14:paraId="2ABA095E" w14:textId="77777777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D96B1C" w:rsidRPr="00D96B1C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6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D96B1C" w:rsidRPr="00D96B1C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6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_x0020_472" o:spid="_x0000_s1029" style="position:absolute;width:1833271;height:178765;visibility:visible;mso-wrap-style:square;v-text-anchor:top" coordsize="1833271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z/pmxQAA&#10;ANwAAAAPAAAAZHJzL2Rvd25yZXYueG1sRI9BawIxFITvhf6H8ArearYi1m6N0oqC0EJxW+j1sXkm&#10;SzcvSxLX9d83guBxmJlvmMVqcK3oKcTGs4KncQGCuPa6YaPg53v7OAcRE7LG1jMpOFOE1fL+boGl&#10;9ifeU18lIzKEY4kKbEpdKWWsLTmMY98RZ+/gg8OUZTBSBzxluGvlpChm0mHDecFiR2tL9V91dAre&#10;P2W1/zj025ev6W+32VkT5t4oNXoY3l5BJBrSLXxt77SC6fMELmfyEZ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TP+mbFAAAA3AAAAA8AAAAAAAAAAAAAAAAAlwIAAGRycy9k&#10;b3ducmV2LnhtbFBLBQYAAAAABAAEAPUAAACJAwAAAAA=&#10;" path="m0,0l1833271,,1833271,423214,,423214,,0e" fillcolor="#ed462e" stroked="f" strokeweight="0">
                <v:stroke miterlimit="83231f" joinstyle="miter"/>
                <v:path arrowok="t" textboxrect="0,0,1833271,423214"/>
              </v:shape>
              <v:shape id="Shape_x0020_473" o:spid="_x0000_s1030" style="position:absolute;left:1833271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yufxQAA&#10;ANwAAAAPAAAAZHJzL2Rvd25yZXYueG1sRI/RasJAFETfBf9huULf6kYNNkRXKS1CCVWs7QfcZK9J&#10;MHs3ZLdJ+vfdQsHHYWbOMNv9aBrRU+dqywoW8wgEcWF1zaWCr8/DYwLCeWSNjWVS8EMO9rvpZIup&#10;tgN/UH/xpQgQdikqqLxvUyldUZFBN7ctcfCutjPog+xKqTscAtw0chlFa2mw5rBQYUsvFRW3y7dR&#10;kK8SPHgZ19n78Jqd7DFfxudcqYfZ+LwB4Wn09/B/+00riJ9W8HcmHAG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TK5/FAAAA3AAAAA8AAAAAAAAAAAAAAAAAlwIAAGRycy9k&#10;b3ducmV2LnhtbFBLBQYAAAAABAAEAPUAAACJAwAAAAA=&#10;" path="m0,0l1923707,,1923707,423214,,423214,,0e" fillcolor="#2c9cfb" stroked="f" strokeweight="0">
                <v:stroke miterlimit="83231f" joinstyle="miter"/>
                <v:path arrowok="t" textboxrect="0,0,1923707,423214"/>
              </v:shape>
              <v:shape id="Shape_x0020_474" o:spid="_x0000_s1031" style="position:absolute;left:3756977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xKKxAAA&#10;ANwAAAAPAAAAZHJzL2Rvd25yZXYueG1sRI9Pi8IwFMTvgt8hvAUvsqarom7XKKIIevTPxdujeTbF&#10;5qU2Wa3f3giCx2FmfsNM540txY1qXzhW8NNLQBBnThecKzge1t8TED4gaywdk4IHeZjP2q0pptrd&#10;eUe3fchFhLBPUYEJoUql9Jkhi77nKuLonV1tMURZ51LXeI9wW8p+koykxYLjgsGKloayy/7fKlhs&#10;B12TnE7d8+/6ioPV5YHZZKlU56tZ/IEI1IRP+N3eaAXD8RBeZ+IR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8SisQAAADcAAAADwAAAAAAAAAAAAAAAACXAgAAZHJzL2Rv&#10;d25yZXYueG1sUEsFBgAAAAAEAAQA9QAAAIgDAAAAAA==&#10;" path="m0,0l1923707,,1923707,423214,,423214,,0e" fillcolor="#fbcc33" stroked="f" strokeweight="0">
                <v:stroke miterlimit="83231f" joinstyle="miter"/>
                <v:path arrowok="t" textboxrect="0,0,1923707,423214"/>
              </v:shape>
              <v:shape id="Shape_x0020_475" o:spid="_x0000_s1032" style="position:absolute;left:5680672;width:1872653;height:178765;visibility:visible;mso-wrap-style:square;v-text-anchor:top" coordsize="1798569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DqYdxwAA&#10;ANwAAAAPAAAAZHJzL2Rvd25yZXYueG1sRI9Ba8JAFITvBf/D8oTe6kaxtaSuIsaAlFzUXrw9s69J&#10;NPs27G417a/vFgoeh5n5hpkve9OKKznfWFYwHiUgiEurG64UfBzyp1cQPiBrbC2Tgm/ysFwMHuaY&#10;anvjHV33oRIRwj5FBXUIXSqlL2sy6Ee2I47ep3UGQ5SuktrhLcJNKydJ8iINNhwXauxoXVN52X8Z&#10;BZP3bWZ/siIvputTccw254PLz0o9DvvVG4hAfbiH/9tbrWA6e4a/M/EIyM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w6mHccAAADcAAAADwAAAAAAAAAAAAAAAACXAgAAZHJz&#10;L2Rvd25yZXYueG1sUEsFBgAAAAAEAAQA9QAAAIsDAAAAAA==&#10;" path="m0,0l1798569,,1798569,423214,,423214,,0e" fillcolor="#2e7ac7" stroked="f" strokeweight="0">
                <v:stroke miterlimit="83231f" joinstyle="miter"/>
                <v:path arrowok="t" textboxrect="0,0,1798569,423214"/>
              </v:shape>
              <v:shape id="Shape_x0020_476" o:spid="_x0000_s1033" style="position:absolute;top:178803;width:7543800;height:612280;visibility:visible;mso-wrap-style:square;v-text-anchor:top" coordsize="7479241,6122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feJxAAA&#10;ANwAAAAPAAAAZHJzL2Rvd25yZXYueG1sRI9BawIxFITvhf6H8ARvbtZS1rIaRQpSb1otlN6em9fN&#10;0s3LmqTu+u9NQehxmJlvmMVqsK24kA+NYwXTLAdBXDndcK3g47iZvIAIEVlj65gUXCnAavn4sMBS&#10;u57f6XKItUgQDiUqMDF2pZShMmQxZK4jTt638xZjkr6W2mOf4LaVT3leSIsNpwWDHb0aqn4Ov1bB&#10;ui/82dnZ1Wz3X5+9Lk5h9+aVGo+G9RxEpCH+h+/trVbwPCvg70w6An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pn3icQAAADcAAAADwAAAAAAAAAAAAAAAACXAgAAZHJzL2Rv&#10;d25yZXYueG1sUEsFBgAAAAAEAAQA9QAAAIgDAAAAAA==&#10;" path="m0,0l7479241,,7479241,612280,,612280,,0e" fillcolor="black [3213]" stroked="f" strokeweight="0">
                <v:stroke miterlimit="83231f" joinstyle="miter"/>
                <v:path arrowok="t" textboxrect="0,0,7479241,612280"/>
              </v:shape>
              <v:rect id="Rectangle_x0020_305" o:spid="_x0000_s1034" style="position:absolute;top:250718;width:7553325;height:5747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EzxQAA&#10;ANwAAAAPAAAAZHJzL2Rvd25yZXYueG1sRI9Li8JAEITvC/sfhl7wtk5WcdHoKOIDPfoC9dZk2iRs&#10;pidkRhP99Y6w4LGoqq+o0aQxhbhR5XLLCn7aEQjixOqcUwWH/fK7D8J5ZI2FZVJwJweT8efHCGNt&#10;a97SbedTESDsYlSQeV/GUrokI4OubUvi4F1sZdAHWaVSV1gHuClkJ4p+pcGcw0KGJc0ySv52V6Ng&#10;1S+np7V91GmxOK+Om+Ngvh94pVpfzXQIwlPj3+H/9lor6EY9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IITPFAAAA3AAAAA8AAAAAAAAAAAAAAAAAlwIAAGRycy9k&#10;b3ducmV2LnhtbFBLBQYAAAAABAAEAPUAAACJ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F2E7F75" w14:textId="77777777"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_x0020_477" o:spid="_x0000_s1035" style="position:absolute;left:114300;top:1821181;width:7353299;height:45719;visibility:visible;mso-wrap-style:square;v-text-anchor:top" coordsize="6303912,249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LzDVwAAA&#10;ANwAAAAPAAAAZHJzL2Rvd25yZXYueG1sRI/RisIwFETfF/yHcAXf1lQRXatRRFR81fUDrs21LTY3&#10;pYlp9euNsLCPw8ycYZbrzlQiUONKywpGwwQEcWZ1ybmCy+/++weE88gaK8uk4EkO1qve1xJTbVs+&#10;UTj7XEQIuxQVFN7XqZQuK8igG9qaOHo32xj0UTa51A22EW4qOU6SqTRYclwosKZtQdn9/DAKQggH&#10;/7poarOE7e40b6/lLldq0O82CxCeOv8f/msftYLJbAafM/EIyNU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LzDVwAAAANwAAAAPAAAAAAAAAAAAAAAAAJcCAABkcnMvZG93bnJl&#10;di54bWxQSwUGAAAAAAQABAD1AAAAhAMAAAAA&#10;" path="m0,0l6303912,,6303912,24905,,24905,,0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ECF5D53" wp14:editId="243C316A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1853CBE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ECF5D53" id="Rectangle_x0020_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" filled="f" stroked="f">
              <v:textbox inset="0,0,0,0">
                <w:txbxContent>
                  <w:p w14:paraId="71853CBE" w14:textId="77777777"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4407784" wp14:editId="2835CBC9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1611222" w14:textId="1ACAC8A4" w:rsidR="00FB5368" w:rsidRPr="005D4F8F" w:rsidRDefault="00C433D9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D96B1C">
                                <w:rPr>
                                  <w:rStyle w:val="SushiHeaderTextChar"/>
                                  <w:b w:val="0"/>
                                  <w:lang w:val="en-US"/>
                                </w:rPr>
                                <w:t>Temperature and Humidity Sensors</w:t>
                              </w:r>
                            </w:sdtContent>
                          </w:sdt>
                        </w:p>
                        <w:p w14:paraId="6401851B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407784" id="Rectangle_x0020_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" filled="f" stroked="f">
              <v:textbox inset="0,0,0,0">
                <w:txbxContent>
                  <w:p w14:paraId="61611222" w14:textId="1ACAC8A4" w:rsidR="00FB5368" w:rsidRPr="005D4F8F" w:rsidRDefault="00C433D9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D96B1C">
                          <w:rPr>
                            <w:rStyle w:val="SushiHeaderTextChar"/>
                            <w:b w:val="0"/>
                            <w:lang w:val="en-US"/>
                          </w:rPr>
                          <w:t>Temperature and Humidity Sensors</w:t>
                        </w:r>
                      </w:sdtContent>
                    </w:sdt>
                  </w:p>
                  <w:p w14:paraId="6401851B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423402"/>
    <w:multiLevelType w:val="hybridMultilevel"/>
    <w:tmpl w:val="CA6C2F7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2143713"/>
    <w:multiLevelType w:val="hybridMultilevel"/>
    <w:tmpl w:val="05B0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F7197"/>
    <w:multiLevelType w:val="hybridMultilevel"/>
    <w:tmpl w:val="DCAE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95212"/>
    <w:multiLevelType w:val="hybridMultilevel"/>
    <w:tmpl w:val="701A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F410D"/>
    <w:multiLevelType w:val="multilevel"/>
    <w:tmpl w:val="BA0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A75AAE"/>
    <w:multiLevelType w:val="hybridMultilevel"/>
    <w:tmpl w:val="F994402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570A8"/>
    <w:rsid w:val="0017172B"/>
    <w:rsid w:val="001841F6"/>
    <w:rsid w:val="001A0953"/>
    <w:rsid w:val="001A25CD"/>
    <w:rsid w:val="001C2CF1"/>
    <w:rsid w:val="001E2BF0"/>
    <w:rsid w:val="001F3CC4"/>
    <w:rsid w:val="00207E4A"/>
    <w:rsid w:val="002225A5"/>
    <w:rsid w:val="00234D07"/>
    <w:rsid w:val="00256B54"/>
    <w:rsid w:val="00286167"/>
    <w:rsid w:val="002C10A4"/>
    <w:rsid w:val="002C4052"/>
    <w:rsid w:val="002E1723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74CB"/>
    <w:rsid w:val="003B2B93"/>
    <w:rsid w:val="003F4F12"/>
    <w:rsid w:val="004210F6"/>
    <w:rsid w:val="004231BC"/>
    <w:rsid w:val="004268DB"/>
    <w:rsid w:val="00427CAB"/>
    <w:rsid w:val="004612D3"/>
    <w:rsid w:val="004A0220"/>
    <w:rsid w:val="004A576E"/>
    <w:rsid w:val="004D5E1D"/>
    <w:rsid w:val="004E1D27"/>
    <w:rsid w:val="0051069B"/>
    <w:rsid w:val="0054634C"/>
    <w:rsid w:val="005525C7"/>
    <w:rsid w:val="005748E3"/>
    <w:rsid w:val="00586B44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0C3"/>
    <w:rsid w:val="00725A56"/>
    <w:rsid w:val="00740FA1"/>
    <w:rsid w:val="00751823"/>
    <w:rsid w:val="0076748B"/>
    <w:rsid w:val="00771C37"/>
    <w:rsid w:val="007964AC"/>
    <w:rsid w:val="007B1BBF"/>
    <w:rsid w:val="007D1306"/>
    <w:rsid w:val="007E6BF6"/>
    <w:rsid w:val="007F4588"/>
    <w:rsid w:val="0080336F"/>
    <w:rsid w:val="008446F6"/>
    <w:rsid w:val="008460EA"/>
    <w:rsid w:val="00852D9A"/>
    <w:rsid w:val="00863D41"/>
    <w:rsid w:val="00894A2B"/>
    <w:rsid w:val="008A07A0"/>
    <w:rsid w:val="008A45B3"/>
    <w:rsid w:val="008B4A58"/>
    <w:rsid w:val="008C105D"/>
    <w:rsid w:val="008C2F42"/>
    <w:rsid w:val="008F7632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433D9"/>
    <w:rsid w:val="00C55DC6"/>
    <w:rsid w:val="00C656FC"/>
    <w:rsid w:val="00C66CF9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96B1C"/>
    <w:rsid w:val="00DB6D4A"/>
    <w:rsid w:val="00DC4378"/>
    <w:rsid w:val="00DD3FD7"/>
    <w:rsid w:val="00DD4C68"/>
    <w:rsid w:val="00DE646E"/>
    <w:rsid w:val="00E2560A"/>
    <w:rsid w:val="00E348D1"/>
    <w:rsid w:val="00E5270C"/>
    <w:rsid w:val="00E90ABD"/>
    <w:rsid w:val="00E91354"/>
    <w:rsid w:val="00EA2390"/>
    <w:rsid w:val="00ED5CB8"/>
    <w:rsid w:val="00EF0261"/>
    <w:rsid w:val="00F10EE0"/>
    <w:rsid w:val="00F174BC"/>
    <w:rsid w:val="00F422C9"/>
    <w:rsid w:val="00F57669"/>
    <w:rsid w:val="00F906F8"/>
    <w:rsid w:val="00FB2916"/>
    <w:rsid w:val="00FB5368"/>
    <w:rsid w:val="00FC680D"/>
    <w:rsid w:val="00FE1C2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869D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2916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yperlink" Target="https://github.com/adafruit/DHT-sensor-library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learn.adafruit.com/dht/using-a-dhtxx-sensor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earn.adafruit.com/thermistor" TargetMode="External"/><Relationship Id="rId9" Type="http://schemas.openxmlformats.org/officeDocument/2006/relationships/hyperlink" Target="http://www.adafruit.com/products/386" TargetMode="External"/><Relationship Id="rId10" Type="http://schemas.openxmlformats.org/officeDocument/2006/relationships/hyperlink" Target="http://www.adafruit.com/products/38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7376-5A8D-8741-8F3A-2A0390B6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C:\Users\francisr\Documents\GitHub\PiSushi\Sushi template.dotx</Template>
  <TotalTime>22</TotalTime>
  <Pages>6</Pages>
  <Words>797</Words>
  <Characters>4101</Characters>
  <Application>Microsoft Macintosh Word</Application>
  <DocSecurity>0</DocSecurity>
  <Lines>164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Manager/>
  <Company/>
  <LinksUpToDate>false</LinksUpToDate>
  <CharactersWithSpaces>4773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Temperature and Humidity Sensors</dc:subject>
  <dc:creator>Francis Reed</dc:creator>
  <cp:keywords/>
  <dc:description/>
  <cp:lastModifiedBy>Francis Reed</cp:lastModifiedBy>
  <cp:revision>4</cp:revision>
  <cp:lastPrinted>2015-11-28T16:06:00Z</cp:lastPrinted>
  <dcterms:created xsi:type="dcterms:W3CDTF">2016-02-09T19:01:00Z</dcterms:created>
  <dcterms:modified xsi:type="dcterms:W3CDTF">2016-02-09T19:54:00Z</dcterms:modified>
  <cp:category/>
</cp:coreProperties>
</file>